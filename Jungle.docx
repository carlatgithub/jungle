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F67" w:rsidRDefault="005D6D2A" w:rsidP="007A533A">
      <w:r w:rsidRPr="005D6D2A">
        <w:rPr>
          <w:i/>
          <w:iCs/>
          <w:smallCaps/>
          <w:noProof/>
          <w:color w:val="575F6D" w:themeColor="text2"/>
          <w:spacing w:val="5"/>
          <w:szCs w:val="24"/>
        </w:rPr>
        <w:pict>
          <v:rect id="Rectangle 89" o:spid="_x0000_s1026" style="position:absolute;margin-left:0;margin-top:221.2pt;width:367.2pt;height:516.75pt;z-index:251672576;visibility:visible;mso-width-percent:600;mso-position-horizontal:left;mso-position-horizontal-relative:margin;mso-position-vertical-relative:page;mso-width-percent:6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" o:allowincell="f" filled="f" stroked="f">
            <v:textbox>
              <w:txbxContent>
                <w:p w:rsidR="00813AC7" w:rsidRDefault="00813AC7">
                  <w:pPr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56"/>
                      <w:szCs w:val="56"/>
                    </w:rPr>
                  </w:pPr>
                  <w:r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56"/>
                      <w:szCs w:val="56"/>
                    </w:rPr>
                    <w:t>Junge</w:t>
                  </w:r>
                </w:p>
                <w:p w:rsidR="00813AC7" w:rsidRDefault="00813AC7">
                  <w:pPr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28"/>
                      <w:szCs w:val="28"/>
                    </w:rPr>
                  </w:pPr>
                  <w:r w:rsidRPr="003962FD"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28"/>
                      <w:szCs w:val="28"/>
                    </w:rPr>
                    <w:t>Application de vente en ligne de livres</w:t>
                  </w:r>
                </w:p>
                <w:p w:rsidR="00813AC7" w:rsidRPr="003962FD" w:rsidRDefault="00813AC7">
                  <w:pPr>
                    <w:rPr>
                      <w:rFonts w:asciiTheme="majorHAnsi" w:eastAsiaTheme="majorEastAsia" w:hAnsiTheme="majorHAnsi" w:cstheme="majorBidi"/>
                      <w:smallCaps/>
                      <w:color w:val="244583" w:themeColor="accent2" w:themeShade="80"/>
                      <w:spacing w:val="20"/>
                      <w:sz w:val="28"/>
                      <w:szCs w:val="28"/>
                    </w:rPr>
                  </w:pPr>
                </w:p>
                <w:p w:rsidR="00813AC7" w:rsidRPr="003A0F67" w:rsidRDefault="00813AC7">
                  <w:pPr>
                    <w:rPr>
                      <w:i/>
                      <w:iCs/>
                      <w:color w:val="244583" w:themeColor="accent2" w:themeShade="80"/>
                      <w:szCs w:val="24"/>
                    </w:rPr>
                  </w:pPr>
                  <w:sdt>
                    <w:sdtPr>
                      <w:rPr>
                        <w:i/>
                        <w:iCs/>
                        <w:color w:val="244583" w:themeColor="accent2" w:themeShade="80"/>
                        <w:szCs w:val="24"/>
                      </w:rPr>
                      <w:alias w:val="Sous-titre"/>
                      <w:id w:val="83737009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Pr="003A0F67">
                        <w:rPr>
                          <w:i/>
                          <w:iCs/>
                          <w:color w:val="244583" w:themeColor="accent2" w:themeShade="80"/>
                          <w:szCs w:val="24"/>
                        </w:rPr>
                        <w:t>Spécification fonctionnelles avec UML</w:t>
                      </w:r>
                    </w:sdtContent>
                  </w:sdt>
                </w:p>
                <w:p w:rsidR="00813AC7" w:rsidRDefault="00813AC7"/>
                <w:p w:rsidR="00813AC7" w:rsidRDefault="00813AC7"/>
                <w:p w:rsidR="00813AC7" w:rsidRDefault="00813AC7"/>
                <w:p w:rsidR="00813AC7" w:rsidRDefault="00813AC7"/>
                <w:p w:rsidR="00813AC7" w:rsidRDefault="00813AC7"/>
                <w:p w:rsidR="00813AC7" w:rsidRDefault="00813AC7"/>
                <w:p w:rsidR="00813AC7" w:rsidRDefault="00813AC7"/>
                <w:p w:rsidR="00813AC7" w:rsidRDefault="00813AC7"/>
                <w:p w:rsidR="00813AC7" w:rsidRDefault="00813AC7"/>
                <w:p w:rsidR="00813AC7" w:rsidRDefault="00813AC7"/>
                <w:p w:rsidR="00813AC7" w:rsidRPr="00595A59" w:rsidRDefault="00813AC7" w:rsidP="00595A59">
                  <w:pPr>
                    <w:pStyle w:val="Sansinterligne"/>
                    <w:rPr>
                      <w:iCs/>
                      <w:color w:val="244583" w:themeColor="accent2" w:themeShade="80"/>
                      <w:szCs w:val="24"/>
                    </w:rPr>
                  </w:pPr>
                  <w:r w:rsidRPr="00595A59">
                    <w:rPr>
                      <w:iCs/>
                      <w:color w:val="244583" w:themeColor="accent2" w:themeShade="80"/>
                      <w:szCs w:val="24"/>
                    </w:rPr>
                    <w:t>CAMARA Aboubacar Maciré</w:t>
                  </w:r>
                </w:p>
                <w:p w:rsidR="00813AC7" w:rsidRPr="0099547C" w:rsidRDefault="00813AC7" w:rsidP="00595A59">
                  <w:pPr>
                    <w:pStyle w:val="Sansinterligne"/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</w:pPr>
                  <w:r w:rsidRPr="0099547C"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  <w:t>HAMELBERG Carl</w:t>
                  </w:r>
                </w:p>
                <w:p w:rsidR="00813AC7" w:rsidRPr="0099547C" w:rsidRDefault="00813AC7" w:rsidP="00595A59">
                  <w:pPr>
                    <w:pStyle w:val="Sansinterligne"/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</w:pPr>
                  <w:r w:rsidRPr="0099547C"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  <w:t>POPOV Marjan</w:t>
                  </w:r>
                </w:p>
                <w:p w:rsidR="00813AC7" w:rsidRPr="0099547C" w:rsidRDefault="00813AC7" w:rsidP="00595A59">
                  <w:pPr>
                    <w:pStyle w:val="Sansinterligne"/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</w:pPr>
                  <w:r w:rsidRPr="0099547C">
                    <w:rPr>
                      <w:iCs/>
                      <w:color w:val="244583" w:themeColor="accent2" w:themeShade="80"/>
                      <w:szCs w:val="24"/>
                      <w:lang w:val="en-US"/>
                    </w:rPr>
                    <w:t>RAJI - KARROUCHI Asmae</w:t>
                  </w:r>
                </w:p>
              </w:txbxContent>
            </v:textbox>
            <w10:wrap anchorx="margin" anchory="page"/>
          </v:rect>
        </w:pict>
      </w:r>
      <w:sdt>
        <w:sdtPr>
          <w:rPr>
            <w:i/>
            <w:iCs/>
            <w:smallCaps/>
            <w:color w:val="575F6D" w:themeColor="text2"/>
            <w:spacing w:val="5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 w:rsidRPr="005D6D2A">
            <w:rPr>
              <w:i/>
              <w:iCs/>
              <w:smallCaps/>
              <w:noProof/>
              <w:color w:val="575F6D" w:themeColor="text2"/>
              <w:spacing w:val="5"/>
              <w:szCs w:val="24"/>
            </w:rPr>
            <w:pict>
              <v:group id="Groupe 1" o:spid="_x0000_s1099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4XBAYAAN0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">
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78" o:spid="_x0000_s1028" style="position:absolute;left:6676;top:8835;width:1512;height:161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<v:fill color2="#fe8637 [3204]" rotate="t" angle="90" focus="100%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9" o:spid="_x0000_s1029" type="#_x0000_t32" style="position:absolute;left:6359;top:8835;width:0;height:161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<v:shape id="AutoShape 80" o:spid="_x0000_s1030" type="#_x0000_t32" style="position:absolute;left:8332;top:8835;width:0;height:161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<v:shape id="AutoShape 81" o:spid="_x0000_s1031" type="#_x0000_t32" style="position:absolute;left:6587;top:8835;width:0;height:161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<v:shape id="AutoShape 82" o:spid="_x0000_s1032" type="#_x0000_t32" style="position:absolute;left:6022;top:8835;width:0;height:161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</v:group>
                <v:oval id="Oval 83" o:spid="_x0000_s1033" style="position:absolute;top:79453;width:11018;height:10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<v:stroke linestyle="thinThin"/>
                </v:oval>
                <v:oval id="Oval 85" o:spid="_x0000_s1034" style="position:absolute;left:2594;top:93787;width:1884;height:1924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<v:stroke linestyle="thinThin"/>
                  <v:shadow color="#1f2f3f" opacity=".5" offset=",3pt"/>
                </v:oval>
                <w10:wrap anchorx="page" anchory="page"/>
              </v:group>
            </w:pict>
          </w:r>
          <w:r w:rsidRPr="005D6D2A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w:pict>
              <v:rect id="Rectangle 54" o:spid="_x0000_s1098" style="position:absolute;margin-left:0;margin-top:0;width:367pt;height:64.25pt;z-index:251671552;visibility:visible;mso-width-percent:600;mso-position-horizontal:left;mso-position-horizontal-relative:margin;mso-position-vertical:bottom;mso-position-vertical-relative:margin;mso-width-percent: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<v:textbox>
                  <w:txbxContent>
                    <w:p w:rsidR="00813AC7" w:rsidRDefault="00813AC7">
                      <w:pPr>
                        <w:spacing w:after="100"/>
                        <w:rPr>
                          <w:color w:val="E65B01" w:themeColor="accent1" w:themeShade="BF"/>
                          <w:szCs w:val="24"/>
                        </w:rPr>
                      </w:pPr>
                    </w:p>
                    <w:p w:rsidR="00813AC7" w:rsidRPr="00595A59" w:rsidRDefault="00813AC7">
                      <w:pPr>
                        <w:spacing w:after="100"/>
                        <w:rPr>
                          <w:iCs/>
                          <w:color w:val="244583" w:themeColor="accent2" w:themeShade="80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color w:val="244583" w:themeColor="accent2" w:themeShade="80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12-09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Pr="00595A59">
                            <w:rPr>
                              <w:iCs/>
                              <w:color w:val="244583" w:themeColor="accent2" w:themeShade="80"/>
                              <w:szCs w:val="24"/>
                            </w:rPr>
                            <w:t>09/12/2013</w:t>
                          </w:r>
                        </w:sdtContent>
                      </w:sdt>
                      <w:r>
                        <w:rPr>
                          <w:iCs/>
                          <w:color w:val="244583" w:themeColor="accent2" w:themeShade="80"/>
                          <w:szCs w:val="24"/>
                        </w:rPr>
                        <w:t>, Malakoff</w:t>
                      </w:r>
                    </w:p>
                  </w:txbxContent>
                </v:textbox>
                <w10:wrap anchorx="margin" anchory="margin"/>
              </v:rect>
            </w:pict>
          </w:r>
          <w:r w:rsidR="003A0F67">
            <w:rPr>
              <w:i/>
              <w:iCs/>
              <w:smallCaps/>
              <w:color w:val="575F6D" w:themeColor="text2"/>
              <w:spacing w:val="5"/>
              <w:szCs w:val="24"/>
            </w:rPr>
            <w:br w:type="page"/>
          </w:r>
        </w:sdtContent>
      </w:sdt>
      <w:r>
        <w:rPr>
          <w:noProof/>
        </w:rPr>
        <w:pict>
          <v:group id="Groupe 62" o:spid="_x0000_s1095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Ta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ByJpNoeBAAAKwsAAA4AAAAAAAAAAAAAAAAALgIAAGRycy9lMm9Eb2MueG1sUEsBAi0A&#10;FAAGAAgAAAAhAJD8SdLcAAAACQEAAA8AAAAAAAAAAAAAAAAAeAYAAGRycy9kb3ducmV2LnhtbFBL&#10;BQYAAAAABAAEAPMAAACBBwAAAAA=&#10;">
            <v:oval id="Oval 63" o:spid="_x0000_s109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64" o:spid="_x0000_s109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</w:rPr>
        <w:pict>
          <v:group id="Groupe 59" o:spid="_x0000_s1092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8m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IOMHyYeBAAAKwsAAA4AAAAAAAAAAAAAAAAALgIAAGRycy9lMm9Eb2MueG1sUEsBAi0A&#10;FAAGAAgAAAAhAJD8SdLcAAAACQEAAA8AAAAAAAAAAAAAAAAAeAYAAGRycy9kb3ducmV2LnhtbFBL&#10;BQYAAAAABAAEAPMAAACBBwAAAAA=&#10;">
            <v:oval id="Oval 60" o:spid="_x0000_s109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<v:stroke linestyle="thinThin"/>
              <v:shadow color="#1f2f3f" opacity=".5" offset=",3pt"/>
            </v:oval>
            <v:rect id="Rectangle 61" o:spid="_x0000_s109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56" o:spid="_x0000_s1089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X&#10;W7hnFgQAACsLAAAOAAAAAAAAAAAAAAAAAC4CAABkcnMvZTJvRG9jLnhtbFBLAQItABQABgAIAAAA&#10;IQCQ/EnS3AAAAAkBAAAPAAAAAAAAAAAAAAAAAHAGAABkcnMvZG93bnJldi54bWxQSwUGAAAAAAQA&#10;BADzAAAAeQcAAAAA&#10;">
            <v:oval id="Oval 57" o:spid="_x0000_s109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8" o:spid="_x0000_s109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</w:rPr>
        <w:pict>
          <v:group id="Groupe 53" o:spid="_x0000_s108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idFw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D72InRcEAAArCwAADgAAAAAAAAAAAAAAAAAuAgAAZHJzL2Uyb0RvYy54bWxQSwECLQAUAAYACAAA&#10;ACEAkPxJ0twAAAAJAQAADwAAAAAAAAAAAAAAAABxBgAAZHJzL2Rvd25yZXYueG1sUEsFBgAAAAAE&#10;AAQA8wAAAHoHAAAAAA==&#10;">
            <v:oval id="Oval 54" o:spid="_x0000_s108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5" o:spid="_x0000_s108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</w:rPr>
        <w:pict>
          <v:group id="Groupe 50" o:spid="_x0000_s1083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fX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liJYAHamscnA6FaM9+MHYUOE4R0vf5OwvXi5r+eNNUb76Qde&#10;gUNyUNywc6xFr11A3OhokvB4TgI9KlTCYhQmcQhYStg6jU2SyhYyqU95bhwFGMG2F8bp0qawbHen&#10;83DaHtYDjZBk9loD9QRNxwUFJ584lV/H6X1LRmpSJTVdM6fezOn7B8JQ5F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Q+TM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5xHfXEAQA&#10;ACsLAAAOAAAAAAAAAAAAAAAAAC4CAABkcnMvZTJvRG9jLnhtbFBLAQItABQABgAIAAAAIQCQ/EnS&#10;3AAAAAkBAAAPAAAAAAAAAAAAAAAAAGoGAABkcnMvZG93bnJldi54bWxQSwUGAAAAAAQABADzAAAA&#10;cwcAAAAA&#10;">
            <v:oval id="Oval 51" o:spid="_x0000_s108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2" o:spid="_x0000_s108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47" o:spid="_x0000_s1080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rt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Fsveu0YBAAAKwsAAA4AAAAAAAAAAAAAAAAALgIAAGRycy9lMm9Eb2MueG1sUEsBAi0AFAAGAAgA&#10;AAAhAJD8SdLcAAAACQEAAA8AAAAAAAAAAAAAAAAAcgYAAGRycy9kb3ducmV2LnhtbFBLBQYAAAAA&#10;BAAEAPMAAAB7BwAAAAA=&#10;">
            <v:oval id="Oval 48" o:spid="_x0000_s108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49" o:spid="_x0000_s108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44" o:spid="_x0000_s1077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0A+JweBAAAKwsAAA4AAAAAAAAAAAAAAAAALgIAAGRycy9lMm9Eb2MueG1sUEsBAi0A&#10;FAAGAAgAAAAhAJD8SdLcAAAACQEAAA8AAAAAAAAAAAAAAAAAeAYAAGRycy9kb3ducmV2LnhtbFBL&#10;BQYAAAAABAAEAPMAAACBBwAAAAA=&#10;">
            <v:oval id="Oval 45" o:spid="_x0000_s107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6" o:spid="_x0000_s107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</w:rPr>
        <w:pict>
          <v:group id="Groupe 41" o:spid="_x0000_s1074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15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qUfXkYBAAAKwsAAA4AAAAAAAAAAAAAAAAALgIAAGRycy9lMm9Eb2MueG1sUEsBAi0AFAAGAAgA&#10;AAAhAJD8SdLcAAAACQEAAA8AAAAAAAAAAAAAAAAAcgYAAGRycy9kb3ducmV2LnhtbFBLBQYAAAAA&#10;BAAEAPMAAAB7BwAAAAA=&#10;">
            <v:oval id="Oval 42" o:spid="_x0000_s107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3" o:spid="_x0000_s107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38" o:spid="_x0000_s1071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cNUb6HwQAACsLAAAOAAAAAAAAAAAAAAAAAC4CAABkcnMvZTJvRG9jLnhtbFBLAQIt&#10;ABQABgAIAAAAIQCQ/EnS3AAAAAkBAAAPAAAAAAAAAAAAAAAAAHkGAABkcnMvZG93bnJldi54bWxQ&#10;SwUGAAAAAAQABADzAAAAggcAAAAA&#10;">
            <v:oval id="Oval 39" o:spid="_x0000_s107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0" o:spid="_x0000_s107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</w:rPr>
        <w:pict>
          <v:group id="Groupe 35" o:spid="_x0000_s1068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iH2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AN4h9h0EAAArCwAADgAAAAAAAAAAAAAAAAAuAgAAZHJzL2Uyb0RvYy54bWxQSwECLQAU&#10;AAYACAAAACEAkPxJ0twAAAAJAQAADwAAAAAAAAAAAAAAAAB3BgAAZHJzL2Rvd25yZXYueG1sUEsF&#10;BgAAAAAEAAQA8wAAAIAHAAAAAA==&#10;">
            <v:oval id="Oval 36" o:spid="_x0000_s107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37" o:spid="_x0000_s106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32" o:spid="_x0000_s1065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58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J3AHnweBAAAKwsAAA4AAAAAAAAAAAAAAAAALgIAAGRycy9lMm9Eb2MueG1sUEsBAi0A&#10;FAAGAAgAAAAhAJD8SdLcAAAACQEAAA8AAAAAAAAAAAAAAAAAeAYAAGRycy9kb3ducmV2LnhtbFBL&#10;BQYAAAAABAAEAPMAAACBBwAAAAA=&#10;">
            <v:oval id="Oval 33" o:spid="_x0000_s106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34" o:spid="_x0000_s106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29" o:spid="_x0000_s1062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h+f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vaH58eBAAAKwsAAA4AAAAAAAAAAAAAAAAALgIAAGRycy9lMm9Eb2MueG1sUEsBAi0A&#10;FAAGAAgAAAAhAJD8SdLcAAAACQEAAA8AAAAAAAAAAAAAAAAAeAYAAGRycy9kb3ducmV2LnhtbFBL&#10;BQYAAAAABAAEAPMAAACBBwAAAAA=&#10;">
            <v:oval id="Oval 30" o:spid="_x0000_s106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31" o:spid="_x0000_s106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26" o:spid="_x0000_s1059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MOV&#10;YzQVBAAAKwsAAA4AAAAAAAAAAAAAAAAALgIAAGRycy9lMm9Eb2MueG1sUEsBAi0AFAAGAAgAAAAh&#10;AJD8SdLcAAAACQEAAA8AAAAAAAAAAAAAAAAAbwYAAGRycy9kb3ducmV2LnhtbFBLBQYAAAAABAAE&#10;APMAAAB4BwAAAAA=&#10;">
            <v:oval id="Oval 27" o:spid="_x0000_s106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8" o:spid="_x0000_s106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<w10:wrap anchorx="margin" anchory="margin"/>
          </v:group>
        </w:pict>
      </w:r>
      <w:r>
        <w:rPr>
          <w:noProof/>
        </w:rPr>
        <w:pict>
          <v:group id="Groupe 23" o:spid="_x0000_s105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POGA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BtzU84YBAAAKwsAAA4AAAAAAAAAAAAAAAAALgIAAGRycy9lMm9Eb2MueG1sUEsBAi0AFAAGAAgA&#10;AAAhAJD8SdLcAAAACQEAAA8AAAAAAAAAAAAAAAAAcgYAAGRycy9kb3ducmV2LnhtbFBLBQYAAAAA&#10;BAAEAPMAAAB7BwAAAAA=&#10;">
            <v:oval id="Oval 24" o:spid="_x0000_s105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5" o:spid="_x0000_s105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20" o:spid="_x0000_s1053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yE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liJYAHamscnA6FaM9+MHYUOE4R0vf5OwvXi5r+eNNUb76Qde&#10;gUNyUNywc6xFr11A3OhokvB4TgI9KlTCYhQmcQhYStg6jU2SyhYyqU95bhwFGMG2F8bp0qawbHen&#10;83DaHtYDjZBk9loD9QRNxwUFJ584lV/H6X1LRmpSJTVdM6fezOn7B8KQ71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Raqs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tCqyEEAQA&#10;ACsLAAAOAAAAAAAAAAAAAAAAAC4CAABkcnMvZTJvRG9jLnhtbFBLAQItABQABgAIAAAAIQCQ/EnS&#10;3AAAAAkBAAAPAAAAAAAAAAAAAAAAAGoGAABkcnMvZG93bnJldi54bWxQSwUGAAAAAAQABADzAAAA&#10;cwcAAAAA&#10;">
            <v:oval id="Oval 21" o:spid="_x0000_s105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2" o:spid="_x0000_s105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</w:rPr>
        <w:pict>
          <v:group id="Groupe 17" o:spid="_x0000_s1050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BL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NpmwEsYBAAAKwsAAA4AAAAAAAAAAAAAAAAALgIAAGRycy9lMm9Eb2MueG1sUEsBAi0AFAAGAAgA&#10;AAAhAJD8SdLcAAAACQEAAA8AAAAAAAAAAAAAAAAAcgYAAGRycy9kb3ducmV2LnhtbFBLBQYAAAAA&#10;BAAEAPMAAAB7BwAAAAA=&#10;">
            <v:oval id="Oval 18" o:spid="_x0000_s105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<v:stroke linestyle="thinThin"/>
              <v:shadow color="#1f2f3f" opacity=".5" offset=",3pt"/>
            </v:oval>
            <v:rect id="Rectangle 19" o:spid="_x0000_s105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</w:rPr>
        <w:pict>
          <v:group id="Groupe 14" o:spid="_x0000_s1047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I6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fElCOh0EAAArCwAADgAAAAAAAAAAAAAAAAAuAgAAZHJzL2Uyb0RvYy54bWxQSwECLQAU&#10;AAYACAAAACEAkPxJ0twAAAAJAQAADwAAAAAAAAAAAAAAAAB3BgAAZHJzL2Rvd25yZXYueG1sUEsF&#10;BgAAAAAEAAQA8wAAAIAHAAAAAA==&#10;">
            <v:oval id="Oval 15" o:spid="_x0000_s104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16" o:spid="_x0000_s104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<w10:wrap anchorx="margin" anchory="margin"/>
          </v:group>
        </w:pict>
      </w:r>
      <w:r>
        <w:rPr>
          <w:noProof/>
        </w:rPr>
        <w:pict>
          <v:group id="Groupe 11" o:spid="_x0000_s1044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ff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Dvdx98YBAAAKwsAAA4AAAAAAAAAAAAAAAAALgIAAGRycy9lMm9Eb2MueG1sUEsBAi0AFAAGAAgA&#10;AAAhAJD8SdLcAAAACQEAAA8AAAAAAAAAAAAAAAAAcgYAAGRycy9kb3ducmV2LnhtbFBLBQYAAAAA&#10;BAAEAPMAAAB7BwAAAAA=&#10;">
            <v:oval id="Oval 12" o:spid="_x0000_s104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13" o:spid="_x0000_s104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</w:rPr>
        <w:pict>
          <v:group id="Groupe 8" o:spid="_x0000_s1041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/WHgQAACc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NBef9YeBAAAJwsAAA4AAAAAAAAAAAAAAAAALgIAAGRycy9lMm9Eb2MueG1sUEsBAi0A&#10;FAAGAAgAAAAhAJD8SdLcAAAACQEAAA8AAAAAAAAAAAAAAAAAeAYAAGRycy9kb3ducmV2LnhtbFBL&#10;BQYAAAAABAAEAPMAAACBBwAAAAA=&#10;">
            <v:oval id="Oval 9" o:spid="_x0000_s104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10" o:spid="_x0000_s104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5" o:spid="_x0000_s1038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cZGgQAACU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dSyXGRoEAAAlCwAADgAAAAAAAAAAAAAAAAAuAgAAZHJzL2Uyb0RvYy54bWxQSwECLQAUAAYA&#10;CAAAACEAkPxJ0twAAAAJAQAADwAAAAAAAAAAAAAAAAB0BgAAZHJzL2Rvd25yZXYueG1sUEsFBgAA&#10;AAAEAAQA8wAAAH0HAAAAAA==&#10;">
            <v:oval id="Oval 6" o:spid="_x0000_s104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7" o:spid="_x0000_s103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</w:rPr>
        <w:pict>
          <v:group id="Groupe 2" o:spid="_x0000_s1035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qIGgQAACU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xzf6iBoEAAAlCwAADgAAAAAAAAAAAAAAAAAuAgAAZHJzL2Uyb0RvYy54bWxQSwECLQAUAAYA&#10;CAAAACEAkPxJ0twAAAAJAQAADwAAAAAAAAAAAAAAAAB0BgAAZHJzL2Rvd25yZXYueG1sUEsFBgAA&#10;AAAEAAQA8wAAAH0HAAAAAA==&#10;">
            <v:oval id="Oval 3" o:spid="_x0000_s103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4" o:spid="_x0000_s103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<w10:wrap anchorx="margin" anchory="margin"/>
          </v:group>
        </w:pict>
      </w:r>
      <w:r w:rsidR="003A0F67"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414751" w:themeColor="text2" w:themeShade="BF"/>
          <w:sz w:val="24"/>
          <w:szCs w:val="20"/>
          <w:lang w:eastAsia="fr-FR"/>
        </w:rPr>
        <w:id w:val="13510264"/>
        <w:docPartObj>
          <w:docPartGallery w:val="Table of Contents"/>
          <w:docPartUnique/>
        </w:docPartObj>
      </w:sdtPr>
      <w:sdtContent>
        <w:p w:rsidR="0071044F" w:rsidRDefault="0071044F">
          <w:pPr>
            <w:pStyle w:val="En-ttedetabledesmatires"/>
          </w:pPr>
          <w:r>
            <w:t>Sommaire</w:t>
          </w:r>
        </w:p>
        <w:p w:rsidR="00AB3A5E" w:rsidRDefault="005D6D2A">
          <w:pPr>
            <w:pStyle w:val="TM1"/>
            <w:tabs>
              <w:tab w:val="left" w:pos="4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71044F">
            <w:instrText xml:space="preserve"> TOC \o "1-3" \h \z \u </w:instrText>
          </w:r>
          <w:r>
            <w:fldChar w:fldCharType="separate"/>
          </w:r>
          <w:hyperlink w:anchor="_Toc374542064" w:history="1">
            <w:r w:rsidR="00AB3A5E" w:rsidRPr="003166BC">
              <w:rPr>
                <w:rStyle w:val="Lienhypertexte"/>
                <w:noProof/>
              </w:rPr>
              <w:t>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Fonctionnalités attendues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5D6D2A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65" w:history="1">
            <w:r w:rsidR="00AB3A5E" w:rsidRPr="003166BC">
              <w:rPr>
                <w:rStyle w:val="Lienhypertexte"/>
                <w:noProof/>
              </w:rPr>
              <w:t>1.1.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Introduction et Contexte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5D6D2A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66" w:history="1">
            <w:r w:rsidR="00AB3A5E" w:rsidRPr="003166BC">
              <w:rPr>
                <w:rStyle w:val="Lienhypertexte"/>
                <w:noProof/>
              </w:rPr>
              <w:t>1.2.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Description de la demande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5D6D2A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67" w:history="1">
            <w:r w:rsidR="00AB3A5E" w:rsidRPr="003166BC">
              <w:rPr>
                <w:rStyle w:val="Lienhypertexte"/>
                <w:noProof/>
              </w:rPr>
              <w:t>1.2.1.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Les objectifs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5D6D2A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68" w:history="1">
            <w:r w:rsidR="00AB3A5E" w:rsidRPr="003166BC">
              <w:rPr>
                <w:rStyle w:val="Lienhypertexte"/>
                <w:noProof/>
              </w:rPr>
              <w:t>1.2.2.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Modules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5D6D2A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69" w:history="1">
            <w:r w:rsidR="00AB3A5E" w:rsidRPr="003166BC">
              <w:rPr>
                <w:rStyle w:val="Lienhypertexte"/>
                <w:noProof/>
              </w:rPr>
              <w:t>1.2.3.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Principales fonctionnalités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5D6D2A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0" w:history="1">
            <w:r w:rsidR="00AB3A5E" w:rsidRPr="003166BC">
              <w:rPr>
                <w:rStyle w:val="Lienhypertexte"/>
                <w:noProof/>
              </w:rPr>
              <w:t>1.3.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Tableau d’ensemble des cas d’utilisation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5D6D2A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1" w:history="1">
            <w:r w:rsidR="00AB3A5E" w:rsidRPr="003166BC">
              <w:rPr>
                <w:rStyle w:val="Lienhypertexte"/>
                <w:noProof/>
              </w:rPr>
              <w:t>1.4.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Déroulement du projet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5D6D2A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2" w:history="1">
            <w:r w:rsidR="00AB3A5E" w:rsidRPr="003166BC">
              <w:rPr>
                <w:rStyle w:val="Lienhypertexte"/>
                <w:noProof/>
              </w:rPr>
              <w:t>1.4.1.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Planification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5D6D2A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3" w:history="1">
            <w:r w:rsidR="00AB3A5E" w:rsidRPr="003166BC">
              <w:rPr>
                <w:rStyle w:val="Lienhypertexte"/>
                <w:noProof/>
              </w:rPr>
              <w:t>1.4.2.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Ressources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5D6D2A">
          <w:pPr>
            <w:pStyle w:val="TM1"/>
            <w:tabs>
              <w:tab w:val="left" w:pos="4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4" w:history="1">
            <w:r w:rsidR="00AB3A5E" w:rsidRPr="003166BC">
              <w:rPr>
                <w:rStyle w:val="Lienhypertexte"/>
                <w:noProof/>
              </w:rPr>
              <w:t>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Expression des besoins fonctionnels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5D6D2A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5" w:history="1">
            <w:r w:rsidR="00AB3A5E" w:rsidRPr="003166BC">
              <w:rPr>
                <w:rStyle w:val="Lienhypertexte"/>
                <w:noProof/>
              </w:rPr>
              <w:t>2.1.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Diagramme de contexte et acteurs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5D6D2A">
          <w:pPr>
            <w:pStyle w:val="TM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6" w:history="1">
            <w:r w:rsidR="00AB3A5E" w:rsidRPr="003166BC">
              <w:rPr>
                <w:rStyle w:val="Lienhypertexte"/>
                <w:noProof/>
              </w:rPr>
              <w:t>2.2.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Cas d'utilisation avec scénarios et activités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5D6D2A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7" w:history="1">
            <w:r w:rsidR="00AB3A5E" w:rsidRPr="003166BC">
              <w:rPr>
                <w:rStyle w:val="Lienhypertexte"/>
                <w:noProof/>
              </w:rPr>
              <w:t>2.2.1.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U.C. S’authentifier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5D6D2A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8" w:history="1">
            <w:r w:rsidR="00AB3A5E" w:rsidRPr="003166BC">
              <w:rPr>
                <w:rStyle w:val="Lienhypertexte"/>
                <w:noProof/>
              </w:rPr>
              <w:t>2.2.2.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U.C. Créer un compte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5D6D2A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79" w:history="1">
            <w:r w:rsidR="00AB3A5E" w:rsidRPr="003166BC">
              <w:rPr>
                <w:rStyle w:val="Lienhypertexte"/>
                <w:noProof/>
              </w:rPr>
              <w:t>2.2.3.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U.C. Consulter le catalogue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5D6D2A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80" w:history="1">
            <w:r w:rsidR="00AB3A5E" w:rsidRPr="003166BC">
              <w:rPr>
                <w:rStyle w:val="Lienhypertexte"/>
                <w:noProof/>
              </w:rPr>
              <w:t>2.2.4.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U.C. Consulter un produit ???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5E" w:rsidRDefault="005D6D2A">
          <w:pPr>
            <w:pStyle w:val="TM3"/>
            <w:tabs>
              <w:tab w:val="left" w:pos="132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4542081" w:history="1">
            <w:r w:rsidR="00AB3A5E" w:rsidRPr="003166BC">
              <w:rPr>
                <w:rStyle w:val="Lienhypertexte"/>
                <w:noProof/>
              </w:rPr>
              <w:t>2.2.5.</w:t>
            </w:r>
            <w:r w:rsidR="00AB3A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AB3A5E" w:rsidRPr="003166BC">
              <w:rPr>
                <w:rStyle w:val="Lienhypertexte"/>
                <w:noProof/>
              </w:rPr>
              <w:t>U.C. Créer une catégorie</w:t>
            </w:r>
            <w:r w:rsidR="00AB3A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3A5E">
              <w:rPr>
                <w:noProof/>
                <w:webHidden/>
              </w:rPr>
              <w:instrText xml:space="preserve"> PAGEREF _Toc374542081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A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44F" w:rsidRDefault="005D6D2A">
          <w:r>
            <w:fldChar w:fldCharType="end"/>
          </w:r>
        </w:p>
      </w:sdtContent>
    </w:sdt>
    <w:p w:rsidR="003A0F67" w:rsidRDefault="003A0F67" w:rsidP="007A533A">
      <w:r>
        <w:br w:type="page"/>
      </w:r>
    </w:p>
    <w:p w:rsidR="00980290" w:rsidRDefault="009914A5" w:rsidP="008D7F35">
      <w:pPr>
        <w:pStyle w:val="Titre1"/>
      </w:pPr>
      <w:r>
        <w:lastRenderedPageBreak/>
        <w:t>conception UML</w:t>
      </w:r>
    </w:p>
    <w:p w:rsidR="0099547C" w:rsidRDefault="0099547C" w:rsidP="008D7F35">
      <w:pPr>
        <w:pStyle w:val="Titre2"/>
      </w:pPr>
      <w:bookmarkStart w:id="0" w:name="_Toc374542065"/>
      <w:r>
        <w:t>Introduction et Contexte</w:t>
      </w:r>
      <w:bookmarkEnd w:id="0"/>
    </w:p>
    <w:p w:rsidR="00A97418" w:rsidRPr="00A97418" w:rsidRDefault="00A97418" w:rsidP="00A97418">
      <w:pPr>
        <w:jc w:val="both"/>
      </w:pPr>
      <w:r>
        <w:t>L'entreprise fictive « Jungle » a décidé de mettre en ligne son catalogue de produits</w:t>
      </w:r>
      <w:r w:rsidR="00F860F7">
        <w:t xml:space="preserve"> (livres)</w:t>
      </w:r>
      <w:r>
        <w:t>.</w:t>
      </w:r>
    </w:p>
    <w:p w:rsidR="008D7F35" w:rsidRDefault="00A97418" w:rsidP="0099547C">
      <w:pPr>
        <w:jc w:val="both"/>
      </w:pPr>
      <w:r>
        <w:t>Les stagiaires de l'Atod19</w:t>
      </w:r>
      <w:r w:rsidRPr="00A97418">
        <w:t xml:space="preserve"> sont chargés </w:t>
      </w:r>
      <w:r w:rsidR="0079018B">
        <w:t>de</w:t>
      </w:r>
      <w:r w:rsidR="0099547C" w:rsidRPr="0099547C">
        <w:t xml:space="preserve"> modéliser et développer les fonctionnalités essentielles d'une applicati</w:t>
      </w:r>
      <w:r w:rsidR="0099547C">
        <w:t>on de ventes en ligne (de type « </w:t>
      </w:r>
      <w:r w:rsidR="0099547C" w:rsidRPr="0099547C">
        <w:t>C</w:t>
      </w:r>
      <w:r w:rsidR="0099547C">
        <w:t>Discount, WebDistrib, Amazon »</w:t>
      </w:r>
      <w:r w:rsidR="0099547C" w:rsidRPr="0099547C">
        <w:t>).</w:t>
      </w:r>
    </w:p>
    <w:p w:rsidR="008D7F35" w:rsidRDefault="009914A5" w:rsidP="009B422D">
      <w:pPr>
        <w:pStyle w:val="Titre2"/>
      </w:pPr>
      <w:r>
        <w:t>Les acteurs</w:t>
      </w:r>
    </w:p>
    <w:p w:rsidR="009914A5" w:rsidRDefault="009914A5" w:rsidP="009914A5">
      <w:r>
        <w:t>Nous avons identifié trois acteurs principaux :</w:t>
      </w:r>
    </w:p>
    <w:p w:rsidR="009914A5" w:rsidRDefault="009914A5" w:rsidP="009914A5">
      <w:pPr>
        <w:pStyle w:val="Paragraphedeliste"/>
        <w:numPr>
          <w:ilvl w:val="0"/>
          <w:numId w:val="25"/>
        </w:numPr>
      </w:pPr>
      <w:r>
        <w:t>L’admistrateur</w:t>
      </w:r>
    </w:p>
    <w:p w:rsidR="009914A5" w:rsidRDefault="009914A5" w:rsidP="009914A5">
      <w:pPr>
        <w:pStyle w:val="Paragraphedeliste"/>
        <w:numPr>
          <w:ilvl w:val="0"/>
          <w:numId w:val="25"/>
        </w:numPr>
      </w:pPr>
      <w:r>
        <w:t>Le client</w:t>
      </w:r>
    </w:p>
    <w:p w:rsidR="00934D1C" w:rsidRDefault="009914A5" w:rsidP="007E7E71">
      <w:pPr>
        <w:pStyle w:val="Paragraphedeliste"/>
        <w:numPr>
          <w:ilvl w:val="0"/>
          <w:numId w:val="25"/>
        </w:numPr>
      </w:pPr>
      <w:r>
        <w:t>Le Système de Payment en Ligne (SPL)</w:t>
      </w:r>
    </w:p>
    <w:p w:rsidR="00934D1C" w:rsidRDefault="00934D1C" w:rsidP="0048053E">
      <w:pPr>
        <w:pStyle w:val="Titre2"/>
      </w:pPr>
      <w:r>
        <w:t>Dictionnaire des entites</w:t>
      </w:r>
    </w:p>
    <w:tbl>
      <w:tblPr>
        <w:tblStyle w:val="Grilledutableau"/>
        <w:tblW w:w="0" w:type="auto"/>
        <w:tblBorders>
          <w:top w:val="single" w:sz="4" w:space="0" w:color="FE8637" w:themeColor="accent1"/>
          <w:left w:val="single" w:sz="4" w:space="0" w:color="FE8637" w:themeColor="accent1"/>
          <w:bottom w:val="single" w:sz="4" w:space="0" w:color="FE8637" w:themeColor="accent1"/>
          <w:right w:val="single" w:sz="4" w:space="0" w:color="FE8637" w:themeColor="accent1"/>
          <w:insideH w:val="single" w:sz="4" w:space="0" w:color="FE8637" w:themeColor="accent1"/>
          <w:insideV w:val="single" w:sz="4" w:space="0" w:color="FE8637" w:themeColor="accent1"/>
        </w:tblBorders>
        <w:tblLook w:val="04A0"/>
      </w:tblPr>
      <w:tblGrid>
        <w:gridCol w:w="1948"/>
        <w:gridCol w:w="2243"/>
        <w:gridCol w:w="6492"/>
        <w:tblGridChange w:id="1">
          <w:tblGrid>
            <w:gridCol w:w="1948"/>
            <w:gridCol w:w="2243"/>
            <w:gridCol w:w="6492"/>
          </w:tblGrid>
        </w:tblGridChange>
      </w:tblGrid>
      <w:tr w:rsidR="007D3E4F" w:rsidTr="007D3E4F">
        <w:tc>
          <w:tcPr>
            <w:tcW w:w="1948" w:type="dxa"/>
            <w:shd w:val="clear" w:color="auto" w:fill="FE8637" w:themeFill="accent1"/>
          </w:tcPr>
          <w:p w:rsidR="00934D1C" w:rsidRDefault="00421BBD" w:rsidP="0099547C">
            <w:pPr>
              <w:jc w:val="both"/>
            </w:pPr>
            <w:r>
              <w:t>Entite</w:t>
            </w:r>
          </w:p>
        </w:tc>
        <w:tc>
          <w:tcPr>
            <w:tcW w:w="2243" w:type="dxa"/>
            <w:shd w:val="clear" w:color="auto" w:fill="FE8637" w:themeFill="accent1"/>
          </w:tcPr>
          <w:p w:rsidR="00934D1C" w:rsidRDefault="00934D1C" w:rsidP="0099547C">
            <w:pPr>
              <w:jc w:val="both"/>
            </w:pPr>
            <w:r>
              <w:t>attribut</w:t>
            </w:r>
          </w:p>
        </w:tc>
        <w:tc>
          <w:tcPr>
            <w:tcW w:w="6492" w:type="dxa"/>
            <w:shd w:val="clear" w:color="auto" w:fill="FE8637" w:themeFill="accent1"/>
          </w:tcPr>
          <w:p w:rsidR="00934D1C" w:rsidRDefault="00934D1C" w:rsidP="0099547C">
            <w:pPr>
              <w:jc w:val="both"/>
            </w:pPr>
            <w:r>
              <w:t>Decription</w:t>
            </w:r>
          </w:p>
        </w:tc>
      </w:tr>
      <w:tr w:rsidR="004B3144" w:rsidTr="007D3E4F">
        <w:tc>
          <w:tcPr>
            <w:tcW w:w="1948" w:type="dxa"/>
            <w:vMerge w:val="restart"/>
            <w:vAlign w:val="center"/>
          </w:tcPr>
          <w:p w:rsidR="004B3144" w:rsidRDefault="004B3144" w:rsidP="004B3144">
            <w:pPr>
              <w:jc w:val="center"/>
            </w:pPr>
            <w:r>
              <w:t>Livre</w:t>
            </w:r>
          </w:p>
          <w:p w:rsidR="004B3144" w:rsidRDefault="004B3144" w:rsidP="004B3144">
            <w:pPr>
              <w:jc w:val="center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 xml:space="preserve">title 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titre du livre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auteur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auteur du livre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numeroISBN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numero unique du livre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prix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prix du livre en euro</w:t>
            </w:r>
          </w:p>
        </w:tc>
      </w:tr>
      <w:tr w:rsidR="004B3144" w:rsidTr="007D3E4F">
        <w:tc>
          <w:tcPr>
            <w:tcW w:w="1948" w:type="dxa"/>
            <w:vMerge w:val="restart"/>
            <w:vAlign w:val="center"/>
          </w:tcPr>
          <w:p w:rsidR="004B3144" w:rsidRDefault="004B3144" w:rsidP="004B3144">
            <w:pPr>
              <w:jc w:val="center"/>
            </w:pPr>
            <w:r>
              <w:t>Categorie</w:t>
            </w: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nom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nom de la categorie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description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Description detaille de la categorie</w:t>
            </w:r>
          </w:p>
        </w:tc>
      </w:tr>
      <w:tr w:rsidR="004B3144" w:rsidTr="007D3E4F">
        <w:tc>
          <w:tcPr>
            <w:tcW w:w="1948" w:type="dxa"/>
            <w:vMerge w:val="restart"/>
            <w:vAlign w:val="center"/>
          </w:tcPr>
          <w:p w:rsidR="004B3144" w:rsidRDefault="004B3144" w:rsidP="004B3144">
            <w:pPr>
              <w:jc w:val="center"/>
            </w:pPr>
            <w:r>
              <w:t>LigneCommande</w:t>
            </w:r>
          </w:p>
          <w:p w:rsidR="004B3144" w:rsidRDefault="004B3144" w:rsidP="004B3144">
            <w:pPr>
              <w:jc w:val="center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Quantite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Nombre du meme produit commande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Prix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Le produit du prix unitaire et de la quanite</w:t>
            </w:r>
          </w:p>
        </w:tc>
      </w:tr>
      <w:tr w:rsidR="004B3144" w:rsidTr="007D3E4F">
        <w:tc>
          <w:tcPr>
            <w:tcW w:w="1948" w:type="dxa"/>
            <w:vMerge w:val="restart"/>
            <w:vAlign w:val="center"/>
          </w:tcPr>
          <w:p w:rsidR="004B3144" w:rsidRDefault="004B3144" w:rsidP="004B3144">
            <w:pPr>
              <w:jc w:val="center"/>
            </w:pPr>
            <w:r>
              <w:t>Client</w:t>
            </w: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Nom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Le nom du client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Prenom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Le prenom du client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date_creation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La date de creation du compte du client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Email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Le email du client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Telephone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Le telephone du client utilise eventuellement pendant la livraison de la commande</w:t>
            </w:r>
          </w:p>
        </w:tc>
      </w:tr>
      <w:tr w:rsidR="004B3144" w:rsidTr="007D3E4F">
        <w:tc>
          <w:tcPr>
            <w:tcW w:w="1948" w:type="dxa"/>
            <w:vMerge w:val="restart"/>
            <w:vAlign w:val="center"/>
          </w:tcPr>
          <w:p w:rsidR="004B3144" w:rsidRDefault="004B3144" w:rsidP="004B3144">
            <w:pPr>
              <w:jc w:val="center"/>
            </w:pPr>
            <w:r>
              <w:t>User</w:t>
            </w:r>
          </w:p>
          <w:p w:rsidR="004B3144" w:rsidRDefault="004B3144" w:rsidP="004B3144">
            <w:pPr>
              <w:jc w:val="center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Username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Le nom d’utilisateur du client ou de l’administrateur</w:t>
            </w:r>
          </w:p>
        </w:tc>
      </w:tr>
      <w:tr w:rsidR="004B3144" w:rsidTr="007D3E4F">
        <w:tc>
          <w:tcPr>
            <w:tcW w:w="1948" w:type="dxa"/>
            <w:vMerge/>
          </w:tcPr>
          <w:p w:rsidR="004B3144" w:rsidRDefault="004B3144" w:rsidP="0099547C">
            <w:pPr>
              <w:jc w:val="both"/>
            </w:pPr>
          </w:p>
        </w:tc>
        <w:tc>
          <w:tcPr>
            <w:tcW w:w="2243" w:type="dxa"/>
          </w:tcPr>
          <w:p w:rsidR="004B3144" w:rsidRDefault="004B3144" w:rsidP="0099547C">
            <w:pPr>
              <w:jc w:val="both"/>
            </w:pPr>
            <w:r>
              <w:t>password</w:t>
            </w:r>
          </w:p>
        </w:tc>
        <w:tc>
          <w:tcPr>
            <w:tcW w:w="6492" w:type="dxa"/>
          </w:tcPr>
          <w:p w:rsidR="004B3144" w:rsidRDefault="004B3144" w:rsidP="0099547C">
            <w:pPr>
              <w:jc w:val="both"/>
            </w:pPr>
            <w:r>
              <w:t>Le mot de passe du client ou de l’administrateur</w:t>
            </w:r>
          </w:p>
        </w:tc>
      </w:tr>
      <w:tr w:rsidR="00ED4DAF" w:rsidTr="007D3E4F">
        <w:tc>
          <w:tcPr>
            <w:tcW w:w="1948" w:type="dxa"/>
          </w:tcPr>
          <w:p w:rsidR="00ED4DAF" w:rsidRDefault="00ED4DAF" w:rsidP="00ED4DAF">
            <w:r>
              <w:t>Adresse</w:t>
            </w:r>
          </w:p>
        </w:tc>
        <w:tc>
          <w:tcPr>
            <w:tcW w:w="2243" w:type="dxa"/>
          </w:tcPr>
          <w:p w:rsidR="00ED4DAF" w:rsidRDefault="00ED4DAF" w:rsidP="0099547C">
            <w:pPr>
              <w:jc w:val="both"/>
            </w:pPr>
          </w:p>
        </w:tc>
        <w:tc>
          <w:tcPr>
            <w:tcW w:w="6492" w:type="dxa"/>
          </w:tcPr>
          <w:p w:rsidR="00ED4DAF" w:rsidRDefault="00ED4DAF" w:rsidP="0099547C">
            <w:pPr>
              <w:jc w:val="both"/>
            </w:pPr>
            <w:r>
              <w:t>L’adresse du client</w:t>
            </w:r>
          </w:p>
        </w:tc>
      </w:tr>
    </w:tbl>
    <w:p w:rsidR="00813AC7" w:rsidRDefault="00A40C81" w:rsidP="00813AC7">
      <w:pPr>
        <w:pStyle w:val="Titre2"/>
      </w:pPr>
      <w:bookmarkStart w:id="2" w:name="_Toc374542070"/>
      <w:r>
        <w:t>Tableau d’ensemble des</w:t>
      </w:r>
      <w:r w:rsidR="00D55F56">
        <w:t xml:space="preserve"> cas d’</w:t>
      </w:r>
      <w:r>
        <w:t>utilisation</w:t>
      </w:r>
      <w:bookmarkEnd w:id="2"/>
    </w:p>
    <w:p w:rsidR="007D3E4F" w:rsidRPr="007D3E4F" w:rsidRDefault="007D3E4F" w:rsidP="007D3E4F"/>
    <w:tbl>
      <w:tblPr>
        <w:tblStyle w:val="Listeclaire-Accent11"/>
        <w:tblW w:w="10419" w:type="dxa"/>
        <w:tblLayout w:type="fixed"/>
        <w:tblLook w:val="04A0"/>
      </w:tblPr>
      <w:tblGrid>
        <w:gridCol w:w="629"/>
        <w:gridCol w:w="1889"/>
        <w:gridCol w:w="2321"/>
        <w:gridCol w:w="1220"/>
        <w:gridCol w:w="4360"/>
      </w:tblGrid>
      <w:tr w:rsidR="00D55F56" w:rsidTr="00E83434">
        <w:trPr>
          <w:cnfStyle w:val="100000000000"/>
        </w:trPr>
        <w:tc>
          <w:tcPr>
            <w:cnfStyle w:val="001000000000"/>
            <w:tcW w:w="629" w:type="dxa"/>
            <w:vAlign w:val="center"/>
          </w:tcPr>
          <w:p w:rsidR="00D55F56" w:rsidRDefault="00D55F56" w:rsidP="00F37EF3">
            <w:pPr>
              <w:jc w:val="center"/>
            </w:pPr>
            <w:r>
              <w:t>Id</w:t>
            </w:r>
          </w:p>
        </w:tc>
        <w:tc>
          <w:tcPr>
            <w:tcW w:w="1889" w:type="dxa"/>
            <w:vAlign w:val="center"/>
          </w:tcPr>
          <w:p w:rsidR="00D55F56" w:rsidRDefault="00D55F56" w:rsidP="00F37EF3">
            <w:pPr>
              <w:cnfStyle w:val="100000000000"/>
            </w:pPr>
            <w:r>
              <w:t>Acteur</w:t>
            </w:r>
          </w:p>
        </w:tc>
        <w:tc>
          <w:tcPr>
            <w:tcW w:w="2321" w:type="dxa"/>
            <w:vAlign w:val="center"/>
          </w:tcPr>
          <w:p w:rsidR="00D55F56" w:rsidRDefault="00D55F56" w:rsidP="00F37EF3">
            <w:pPr>
              <w:cnfStyle w:val="100000000000"/>
            </w:pPr>
            <w:r>
              <w:t>Nom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100000000000"/>
            </w:pPr>
            <w:r>
              <w:t>Priorité</w:t>
            </w:r>
          </w:p>
        </w:tc>
        <w:tc>
          <w:tcPr>
            <w:tcW w:w="4360" w:type="dxa"/>
            <w:vAlign w:val="center"/>
          </w:tcPr>
          <w:p w:rsidR="00D55F56" w:rsidRDefault="00D55F56" w:rsidP="00F37EF3">
            <w:pPr>
              <w:cnfStyle w:val="100000000000"/>
            </w:pPr>
            <w:r>
              <w:t>Description</w:t>
            </w:r>
          </w:p>
        </w:tc>
      </w:tr>
      <w:tr w:rsidR="00D55F56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D55F56" w:rsidRDefault="00D55F56" w:rsidP="00F37EF3">
            <w:pPr>
              <w:jc w:val="center"/>
            </w:pPr>
            <w:r>
              <w:t>1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1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D55F56" w:rsidRDefault="00D55F56" w:rsidP="00F37EF3">
            <w:pPr>
              <w:cnfStyle w:val="000000100000"/>
            </w:pPr>
            <w:r>
              <w:t>S’authentifier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4360" w:type="dxa"/>
            <w:vAlign w:val="center"/>
          </w:tcPr>
          <w:p w:rsidR="00D55F56" w:rsidRDefault="00D55F56" w:rsidP="00CF66C1">
            <w:pPr>
              <w:cnfStyle w:val="000000100000"/>
            </w:pPr>
            <w:r w:rsidRPr="00FC3888">
              <w:t xml:space="preserve">Le client se connecte </w:t>
            </w:r>
            <w:r w:rsidR="00CF66C1">
              <w:t>à l’application.</w:t>
            </w:r>
          </w:p>
        </w:tc>
      </w:tr>
      <w:tr w:rsidR="00D55F56" w:rsidTr="00E83434">
        <w:tc>
          <w:tcPr>
            <w:cnfStyle w:val="001000000000"/>
            <w:tcW w:w="629" w:type="dxa"/>
            <w:vAlign w:val="center"/>
          </w:tcPr>
          <w:p w:rsidR="00D55F56" w:rsidRDefault="00D55F56" w:rsidP="00F37EF3">
            <w:pPr>
              <w:jc w:val="center"/>
            </w:pPr>
            <w:r>
              <w:t>2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0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D55F56" w:rsidRDefault="00D55F56" w:rsidP="00F37EF3">
            <w:pPr>
              <w:cnfStyle w:val="000000000000"/>
            </w:pPr>
            <w:r>
              <w:t>Créer un compte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360" w:type="dxa"/>
            <w:vAlign w:val="center"/>
          </w:tcPr>
          <w:p w:rsidR="00D55F56" w:rsidRDefault="00D55F56" w:rsidP="00F37EF3">
            <w:pPr>
              <w:cnfStyle w:val="000000000000"/>
            </w:pPr>
            <w:r>
              <w:t>Le client créer un compte utilisateur.</w:t>
            </w:r>
          </w:p>
        </w:tc>
      </w:tr>
      <w:tr w:rsidR="0003322F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03322F" w:rsidRDefault="0003322F" w:rsidP="00F37EF3">
            <w:pPr>
              <w:jc w:val="center"/>
            </w:pPr>
            <w:r>
              <w:t>3</w:t>
            </w:r>
          </w:p>
        </w:tc>
        <w:tc>
          <w:tcPr>
            <w:tcW w:w="1889" w:type="dxa"/>
            <w:vAlign w:val="center"/>
          </w:tcPr>
          <w:p w:rsidR="0003322F" w:rsidRDefault="00F13C3D" w:rsidP="00F37EF3">
            <w:pPr>
              <w:cnfStyle w:val="0000001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03322F" w:rsidRDefault="0003322F" w:rsidP="00F37EF3">
            <w:pPr>
              <w:cnfStyle w:val="000000100000"/>
            </w:pPr>
            <w:r>
              <w:t>Consulter le catalogue</w:t>
            </w:r>
          </w:p>
        </w:tc>
        <w:tc>
          <w:tcPr>
            <w:tcW w:w="1220" w:type="dxa"/>
            <w:vAlign w:val="center"/>
          </w:tcPr>
          <w:p w:rsidR="0003322F" w:rsidRDefault="0003322F" w:rsidP="00F37EF3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03322F" w:rsidRDefault="0003322F" w:rsidP="00CF66C1">
            <w:pPr>
              <w:cnfStyle w:val="000000100000"/>
            </w:pPr>
            <w:r>
              <w:t xml:space="preserve">Le client consulte le catalogue </w:t>
            </w:r>
            <w:r w:rsidR="00CF66C1">
              <w:t>en  navigant (catégories, sous-catégories) ou en recherchant des produits par mots-clefs saisis.</w:t>
            </w:r>
          </w:p>
        </w:tc>
      </w:tr>
      <w:tr w:rsidR="00D55F56" w:rsidTr="00E83434">
        <w:tc>
          <w:tcPr>
            <w:cnfStyle w:val="001000000000"/>
            <w:tcW w:w="629" w:type="dxa"/>
            <w:vAlign w:val="center"/>
          </w:tcPr>
          <w:p w:rsidR="00D55F56" w:rsidRDefault="00042695" w:rsidP="00F37EF3">
            <w:pPr>
              <w:jc w:val="center"/>
            </w:pPr>
            <w:r>
              <w:t>4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0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D55F56" w:rsidRDefault="00D55F56" w:rsidP="00F37EF3">
            <w:pPr>
              <w:cnfStyle w:val="000000000000"/>
            </w:pPr>
            <w:r>
              <w:t>Ajouter au panier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D55F56" w:rsidRDefault="00D55F56" w:rsidP="00DB7736">
            <w:pPr>
              <w:cnfStyle w:val="000000000000"/>
            </w:pPr>
            <w:r>
              <w:t xml:space="preserve">Le client ajout un </w:t>
            </w:r>
            <w:r w:rsidR="00DB7736">
              <w:t>produit</w:t>
            </w:r>
            <w:r>
              <w:t xml:space="preserve"> dans panier </w:t>
            </w:r>
            <w:r>
              <w:lastRenderedPageBreak/>
              <w:t>(boîte d’achat) laquelle souhaite commander.</w:t>
            </w:r>
          </w:p>
        </w:tc>
      </w:tr>
      <w:tr w:rsidR="00D55F56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D55F56" w:rsidRDefault="00042695" w:rsidP="00F37EF3">
            <w:pPr>
              <w:jc w:val="center"/>
            </w:pPr>
            <w:r>
              <w:lastRenderedPageBreak/>
              <w:t>5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1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D55F56" w:rsidRDefault="00D55F56" w:rsidP="00F37EF3">
            <w:pPr>
              <w:cnfStyle w:val="000000100000"/>
            </w:pPr>
            <w:r>
              <w:t>Consulter le panier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D55F56" w:rsidRDefault="00D55F56" w:rsidP="00F37EF3">
            <w:pPr>
              <w:cnfStyle w:val="000000100000"/>
            </w:pPr>
            <w:r>
              <w:t xml:space="preserve">Le client consulte la liste des </w:t>
            </w:r>
            <w:r w:rsidR="007C641C">
              <w:t xml:space="preserve">produits </w:t>
            </w:r>
            <w:r>
              <w:t>dans le panier.</w:t>
            </w:r>
          </w:p>
        </w:tc>
      </w:tr>
      <w:tr w:rsidR="00E22E9C" w:rsidTr="00E83434">
        <w:tc>
          <w:tcPr>
            <w:cnfStyle w:val="001000000000"/>
            <w:tcW w:w="629" w:type="dxa"/>
            <w:vAlign w:val="center"/>
          </w:tcPr>
          <w:p w:rsidR="00E22E9C" w:rsidRDefault="00042695" w:rsidP="00F37EF3">
            <w:pPr>
              <w:jc w:val="center"/>
            </w:pPr>
            <w:r>
              <w:t>6</w:t>
            </w:r>
          </w:p>
        </w:tc>
        <w:tc>
          <w:tcPr>
            <w:tcW w:w="1889" w:type="dxa"/>
            <w:vAlign w:val="center"/>
          </w:tcPr>
          <w:p w:rsidR="00E22E9C" w:rsidRDefault="00F13C3D" w:rsidP="00F37EF3">
            <w:pPr>
              <w:cnfStyle w:val="0000000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E22E9C" w:rsidRDefault="00E22E9C" w:rsidP="00E22E9C">
            <w:pPr>
              <w:cnfStyle w:val="000000000000"/>
            </w:pPr>
            <w:r>
              <w:t>Modifier la quantité</w:t>
            </w:r>
          </w:p>
        </w:tc>
        <w:tc>
          <w:tcPr>
            <w:tcW w:w="1220" w:type="dxa"/>
            <w:vAlign w:val="center"/>
          </w:tcPr>
          <w:p w:rsidR="00E22E9C" w:rsidRDefault="00E22E9C" w:rsidP="00F37EF3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E22E9C" w:rsidRDefault="00E22E9C" w:rsidP="00E22E9C">
            <w:pPr>
              <w:cnfStyle w:val="000000000000"/>
            </w:pPr>
            <w:r>
              <w:t>Le client modifie la quantité d’un produit dans le panier.</w:t>
            </w:r>
          </w:p>
        </w:tc>
      </w:tr>
      <w:tr w:rsidR="00D55F56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D55F56" w:rsidRDefault="00042695" w:rsidP="00F37EF3">
            <w:pPr>
              <w:jc w:val="center"/>
            </w:pPr>
            <w:r>
              <w:t>7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1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D55F56" w:rsidRDefault="007C641C" w:rsidP="00E22E9C">
            <w:pPr>
              <w:cnfStyle w:val="000000100000"/>
            </w:pPr>
            <w:r>
              <w:t xml:space="preserve">Supprimer </w:t>
            </w:r>
            <w:r w:rsidR="00E22E9C">
              <w:t xml:space="preserve">un </w:t>
            </w:r>
            <w:r>
              <w:t>produit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D55F56" w:rsidRDefault="00D55F56" w:rsidP="00E22E9C">
            <w:pPr>
              <w:cnfStyle w:val="000000100000"/>
            </w:pPr>
            <w:r>
              <w:t xml:space="preserve">Le client </w:t>
            </w:r>
            <w:r w:rsidR="007C641C">
              <w:t xml:space="preserve">supprime </w:t>
            </w:r>
            <w:r w:rsidR="00E22E9C">
              <w:t>un</w:t>
            </w:r>
            <w:r w:rsidR="007C641C">
              <w:t xml:space="preserve"> </w:t>
            </w:r>
            <w:r w:rsidR="00E22E9C">
              <w:t>produit contenu dans le panier.</w:t>
            </w:r>
          </w:p>
        </w:tc>
      </w:tr>
      <w:tr w:rsidR="00D55F56" w:rsidTr="00E83434">
        <w:tc>
          <w:tcPr>
            <w:cnfStyle w:val="001000000000"/>
            <w:tcW w:w="629" w:type="dxa"/>
            <w:vAlign w:val="center"/>
          </w:tcPr>
          <w:p w:rsidR="00D55F56" w:rsidRDefault="00042695" w:rsidP="00F37EF3">
            <w:pPr>
              <w:jc w:val="center"/>
            </w:pPr>
            <w:r>
              <w:t>8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0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D55F56" w:rsidRDefault="00D55F56" w:rsidP="00F37EF3">
            <w:pPr>
              <w:cnfStyle w:val="000000000000"/>
            </w:pPr>
            <w:r>
              <w:t>Passer la commande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D55F56" w:rsidRDefault="00D55F56" w:rsidP="00F37EF3">
            <w:pPr>
              <w:cnfStyle w:val="000000000000"/>
            </w:pPr>
            <w:r>
              <w:t xml:space="preserve">Le client procède à l’achat des </w:t>
            </w:r>
            <w:r w:rsidR="00DB7736">
              <w:t xml:space="preserve">produits </w:t>
            </w:r>
            <w:r>
              <w:t xml:space="preserve">contenus dans le panier. </w:t>
            </w:r>
          </w:p>
        </w:tc>
      </w:tr>
      <w:tr w:rsidR="00D55F56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D55F56" w:rsidRDefault="00042695" w:rsidP="00F37EF3">
            <w:pPr>
              <w:jc w:val="center"/>
            </w:pPr>
            <w:r>
              <w:t>9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1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D55F56" w:rsidRDefault="00D55F56" w:rsidP="00F37EF3">
            <w:pPr>
              <w:cnfStyle w:val="000000100000"/>
            </w:pPr>
            <w:r>
              <w:t>Consulter le compte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D55F56" w:rsidRDefault="00D55F56" w:rsidP="00F37EF3">
            <w:pPr>
              <w:cnfStyle w:val="000000100000"/>
            </w:pPr>
            <w:r>
              <w:t>Le client accède au menu de consultation de son compte.</w:t>
            </w:r>
          </w:p>
        </w:tc>
      </w:tr>
      <w:tr w:rsidR="00D55F56" w:rsidTr="00E83434">
        <w:tc>
          <w:tcPr>
            <w:cnfStyle w:val="001000000000"/>
            <w:tcW w:w="629" w:type="dxa"/>
            <w:vAlign w:val="center"/>
          </w:tcPr>
          <w:p w:rsidR="00D55F56" w:rsidRDefault="00042695" w:rsidP="00F37EF3">
            <w:pPr>
              <w:jc w:val="center"/>
            </w:pPr>
            <w:r>
              <w:t>10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0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7F5C85" w:rsidRDefault="00D55F56" w:rsidP="00F37EF3">
            <w:pPr>
              <w:cnfStyle w:val="000000000000"/>
            </w:pPr>
            <w:r>
              <w:t xml:space="preserve">Consulter </w:t>
            </w:r>
          </w:p>
          <w:p w:rsidR="00D55F56" w:rsidRDefault="00D55F56" w:rsidP="00F37EF3">
            <w:pPr>
              <w:cnfStyle w:val="000000000000"/>
            </w:pPr>
            <w:r>
              <w:t>des commandes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D55F56" w:rsidRDefault="00D55F56" w:rsidP="00F37EF3">
            <w:pPr>
              <w:cnfStyle w:val="000000000000"/>
            </w:pPr>
            <w:r>
              <w:t>Le client consulte les commandes effectuées.</w:t>
            </w:r>
          </w:p>
        </w:tc>
      </w:tr>
      <w:tr w:rsidR="00D55F56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D55F56" w:rsidRDefault="00D55F56" w:rsidP="00042695">
            <w:pPr>
              <w:jc w:val="center"/>
            </w:pPr>
            <w:r>
              <w:t>1</w:t>
            </w:r>
            <w:r w:rsidR="00042695">
              <w:t>1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1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7F5C85" w:rsidRDefault="00D55F56" w:rsidP="00F37EF3">
            <w:pPr>
              <w:cnfStyle w:val="000000100000"/>
            </w:pPr>
            <w:r>
              <w:t xml:space="preserve">Consulter </w:t>
            </w:r>
          </w:p>
          <w:p w:rsidR="00D55F56" w:rsidRDefault="00D55F56" w:rsidP="00F37EF3">
            <w:pPr>
              <w:cnfStyle w:val="000000100000"/>
            </w:pPr>
            <w:r>
              <w:t>la liste des envies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D55F56" w:rsidRDefault="00D55F56" w:rsidP="00F37EF3">
            <w:pPr>
              <w:cnfStyle w:val="000000100000"/>
            </w:pPr>
            <w:r>
              <w:t>Le client consulte sa liste de préférence.</w:t>
            </w:r>
          </w:p>
        </w:tc>
      </w:tr>
      <w:tr w:rsidR="00D55F56" w:rsidTr="00E83434">
        <w:tc>
          <w:tcPr>
            <w:cnfStyle w:val="001000000000"/>
            <w:tcW w:w="629" w:type="dxa"/>
            <w:vAlign w:val="center"/>
          </w:tcPr>
          <w:p w:rsidR="00D55F56" w:rsidRDefault="00D55F56" w:rsidP="00042695">
            <w:pPr>
              <w:jc w:val="center"/>
            </w:pPr>
            <w:r>
              <w:t>1</w:t>
            </w:r>
            <w:r w:rsidR="00042695">
              <w:t>2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000000"/>
            </w:pPr>
            <w:r>
              <w:t>Client</w:t>
            </w:r>
          </w:p>
        </w:tc>
        <w:tc>
          <w:tcPr>
            <w:tcW w:w="2321" w:type="dxa"/>
            <w:vAlign w:val="center"/>
          </w:tcPr>
          <w:p w:rsidR="00D55F56" w:rsidRDefault="00B17DDC" w:rsidP="00F37EF3">
            <w:pPr>
              <w:cnfStyle w:val="000000000000"/>
            </w:pPr>
            <w:r>
              <w:t>Consulter une</w:t>
            </w:r>
            <w:r w:rsidR="00D55F56">
              <w:t xml:space="preserve"> livraison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D55F56" w:rsidRDefault="00D55F56" w:rsidP="0003322F">
            <w:pPr>
              <w:cnfStyle w:val="000000000000"/>
            </w:pPr>
            <w:commentRangeStart w:id="3"/>
            <w:r>
              <w:t xml:space="preserve">Le client consulte l’état de livraison d’un </w:t>
            </w:r>
            <w:r w:rsidR="00DB7736">
              <w:t xml:space="preserve">produit </w:t>
            </w:r>
            <w:r w:rsidR="0003322F">
              <w:t>commandé</w:t>
            </w:r>
            <w:r>
              <w:t>.</w:t>
            </w:r>
            <w:commentRangeEnd w:id="3"/>
            <w:r w:rsidR="00F42B24">
              <w:rPr>
                <w:rStyle w:val="Marquedecommentaire"/>
              </w:rPr>
              <w:commentReference w:id="3"/>
            </w:r>
          </w:p>
        </w:tc>
      </w:tr>
      <w:tr w:rsidR="00CB4618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CB4618" w:rsidRDefault="00042695" w:rsidP="00F37EF3">
            <w:pPr>
              <w:jc w:val="center"/>
            </w:pPr>
            <w:r>
              <w:t>13</w:t>
            </w:r>
          </w:p>
        </w:tc>
        <w:tc>
          <w:tcPr>
            <w:tcW w:w="1889" w:type="dxa"/>
            <w:vAlign w:val="center"/>
          </w:tcPr>
          <w:p w:rsidR="00CB4618" w:rsidRDefault="00CB4618" w:rsidP="00F37EF3">
            <w:pPr>
              <w:cnfStyle w:val="0000001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CB4618" w:rsidRDefault="00B17DDC" w:rsidP="00F37EF3">
            <w:pPr>
              <w:cnfStyle w:val="000000100000"/>
            </w:pPr>
            <w:r>
              <w:t>Consulter d</w:t>
            </w:r>
            <w:r w:rsidR="00CB4618">
              <w:t>es catégories</w:t>
            </w:r>
          </w:p>
        </w:tc>
        <w:tc>
          <w:tcPr>
            <w:tcW w:w="1220" w:type="dxa"/>
            <w:vAlign w:val="center"/>
          </w:tcPr>
          <w:p w:rsidR="00CB4618" w:rsidRDefault="00CB4618" w:rsidP="00F37EF3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CB4618" w:rsidRDefault="00CB4618" w:rsidP="00CB4618">
            <w:pPr>
              <w:cnfStyle w:val="000000100000"/>
            </w:pPr>
            <w:r>
              <w:t>L’administrateur consulte les catégorie</w:t>
            </w:r>
            <w:r w:rsidR="00B17DDC">
              <w:t>s</w:t>
            </w:r>
            <w:r>
              <w:t xml:space="preserve"> des produits existantes</w:t>
            </w:r>
            <w:r w:rsidR="00B17DDC">
              <w:t>.</w:t>
            </w:r>
          </w:p>
        </w:tc>
      </w:tr>
      <w:tr w:rsidR="00D55F56" w:rsidTr="00E83434">
        <w:tc>
          <w:tcPr>
            <w:cnfStyle w:val="001000000000"/>
            <w:tcW w:w="629" w:type="dxa"/>
            <w:vAlign w:val="center"/>
          </w:tcPr>
          <w:p w:rsidR="00D55F56" w:rsidRDefault="00F37EF3" w:rsidP="00F37EF3">
            <w:pPr>
              <w:jc w:val="center"/>
            </w:pPr>
            <w:r>
              <w:t>1</w:t>
            </w:r>
            <w:r w:rsidR="0003322F">
              <w:t>4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0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D55F56" w:rsidRDefault="00F37EF3" w:rsidP="00F37EF3">
            <w:pPr>
              <w:cnfStyle w:val="000000000000"/>
            </w:pPr>
            <w:r>
              <w:t>Ajouter une catégorie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D55F56" w:rsidRDefault="00F37EF3" w:rsidP="004716B7">
            <w:pPr>
              <w:cnfStyle w:val="000000000000"/>
            </w:pPr>
            <w:r>
              <w:t xml:space="preserve">L’administrateur </w:t>
            </w:r>
            <w:r w:rsidR="004716B7">
              <w:t>créer</w:t>
            </w:r>
            <w:r>
              <w:t xml:space="preserve"> une nouvelle catégorie des </w:t>
            </w:r>
            <w:r w:rsidR="00DB7736">
              <w:t>produit</w:t>
            </w:r>
            <w:r>
              <w:t>.</w:t>
            </w:r>
          </w:p>
        </w:tc>
      </w:tr>
      <w:tr w:rsidR="00D55F56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D55F56" w:rsidRDefault="004716B7" w:rsidP="00F37EF3">
            <w:pPr>
              <w:jc w:val="center"/>
            </w:pPr>
            <w:r>
              <w:t>1</w:t>
            </w:r>
            <w:r w:rsidR="0003322F">
              <w:t>5</w:t>
            </w:r>
          </w:p>
        </w:tc>
        <w:tc>
          <w:tcPr>
            <w:tcW w:w="1889" w:type="dxa"/>
            <w:vAlign w:val="center"/>
          </w:tcPr>
          <w:p w:rsidR="00D55F56" w:rsidRDefault="00F13C3D" w:rsidP="00F37EF3">
            <w:pPr>
              <w:cnfStyle w:val="0000001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D55F56" w:rsidRDefault="004716B7" w:rsidP="00F37EF3">
            <w:pPr>
              <w:cnfStyle w:val="000000100000"/>
            </w:pPr>
            <w:r>
              <w:t>Modifier une catégorie</w:t>
            </w:r>
          </w:p>
        </w:tc>
        <w:tc>
          <w:tcPr>
            <w:tcW w:w="1220" w:type="dxa"/>
            <w:vAlign w:val="center"/>
          </w:tcPr>
          <w:p w:rsidR="00D55F56" w:rsidRDefault="00D55F56" w:rsidP="00F37EF3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D55F56" w:rsidRDefault="004716B7" w:rsidP="004716B7">
            <w:pPr>
              <w:cnfStyle w:val="000000100000"/>
            </w:pPr>
            <w:r>
              <w:t xml:space="preserve">L’administrateur modifie une catégorie des </w:t>
            </w:r>
            <w:r w:rsidR="00DB7736">
              <w:t xml:space="preserve">produits </w:t>
            </w:r>
            <w:r>
              <w:t>existante.</w:t>
            </w:r>
          </w:p>
        </w:tc>
      </w:tr>
      <w:tr w:rsidR="004716B7" w:rsidTr="00E83434">
        <w:tc>
          <w:tcPr>
            <w:cnfStyle w:val="001000000000"/>
            <w:tcW w:w="629" w:type="dxa"/>
            <w:vAlign w:val="center"/>
          </w:tcPr>
          <w:p w:rsidR="004716B7" w:rsidRDefault="004716B7" w:rsidP="00F37EF3">
            <w:pPr>
              <w:jc w:val="center"/>
            </w:pPr>
            <w:r>
              <w:t>1</w:t>
            </w:r>
            <w:r w:rsidR="0003322F">
              <w:t>6</w:t>
            </w:r>
          </w:p>
        </w:tc>
        <w:tc>
          <w:tcPr>
            <w:tcW w:w="1889" w:type="dxa"/>
            <w:vAlign w:val="center"/>
          </w:tcPr>
          <w:p w:rsidR="004716B7" w:rsidRDefault="00F13C3D" w:rsidP="00C765C5">
            <w:pPr>
              <w:cnfStyle w:val="0000000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7F5C85" w:rsidRDefault="004716B7" w:rsidP="00C765C5">
            <w:pPr>
              <w:cnfStyle w:val="000000000000"/>
            </w:pPr>
            <w:r>
              <w:t xml:space="preserve">Supprimer </w:t>
            </w:r>
          </w:p>
          <w:p w:rsidR="004716B7" w:rsidRDefault="004716B7" w:rsidP="00C765C5">
            <w:pPr>
              <w:cnfStyle w:val="000000000000"/>
            </w:pPr>
            <w:r>
              <w:t>une catégorie</w:t>
            </w:r>
          </w:p>
        </w:tc>
        <w:tc>
          <w:tcPr>
            <w:tcW w:w="1220" w:type="dxa"/>
            <w:vAlign w:val="center"/>
          </w:tcPr>
          <w:p w:rsidR="004716B7" w:rsidRDefault="004716B7" w:rsidP="00C765C5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4716B7" w:rsidRDefault="004716B7" w:rsidP="004716B7">
            <w:pPr>
              <w:cnfStyle w:val="000000000000"/>
            </w:pPr>
            <w:r>
              <w:t xml:space="preserve">L’administrateur supprime une catégorie des </w:t>
            </w:r>
            <w:r w:rsidR="00DB7736">
              <w:t xml:space="preserve">produits </w:t>
            </w:r>
            <w:r>
              <w:t>existante.</w:t>
            </w:r>
          </w:p>
        </w:tc>
      </w:tr>
      <w:tr w:rsidR="00B17DDC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B17DDC" w:rsidRDefault="00042695" w:rsidP="00F37EF3">
            <w:pPr>
              <w:jc w:val="center"/>
            </w:pPr>
            <w:r>
              <w:t>17</w:t>
            </w:r>
          </w:p>
        </w:tc>
        <w:tc>
          <w:tcPr>
            <w:tcW w:w="1889" w:type="dxa"/>
            <w:vAlign w:val="center"/>
          </w:tcPr>
          <w:p w:rsidR="00B17DDC" w:rsidRDefault="00B17DDC" w:rsidP="00C765C5">
            <w:pPr>
              <w:cnfStyle w:val="0000001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B17DDC" w:rsidRDefault="00B17DDC" w:rsidP="00C765C5">
            <w:pPr>
              <w:cnfStyle w:val="000000100000"/>
            </w:pPr>
            <w:r>
              <w:t>Consulter des produits</w:t>
            </w:r>
          </w:p>
        </w:tc>
        <w:tc>
          <w:tcPr>
            <w:tcW w:w="1220" w:type="dxa"/>
            <w:vAlign w:val="center"/>
          </w:tcPr>
          <w:p w:rsidR="00B17DDC" w:rsidRDefault="00B17DDC" w:rsidP="00C765C5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B17DDC" w:rsidRDefault="00B17DDC" w:rsidP="004716B7">
            <w:pPr>
              <w:cnfStyle w:val="000000100000"/>
            </w:pPr>
            <w:r>
              <w:t>L’administrateur consulte les produit enregistrer</w:t>
            </w:r>
            <w:r w:rsidR="00AB3A5E">
              <w:t>és</w:t>
            </w:r>
            <w:r>
              <w:t>.</w:t>
            </w:r>
          </w:p>
        </w:tc>
      </w:tr>
      <w:tr w:rsidR="007F5C85" w:rsidTr="00E83434">
        <w:tc>
          <w:tcPr>
            <w:cnfStyle w:val="001000000000"/>
            <w:tcW w:w="629" w:type="dxa"/>
            <w:vAlign w:val="center"/>
          </w:tcPr>
          <w:p w:rsidR="007F5C85" w:rsidRDefault="00042695" w:rsidP="007F5C85">
            <w:pPr>
              <w:jc w:val="center"/>
            </w:pPr>
            <w:r>
              <w:t>18</w:t>
            </w:r>
          </w:p>
        </w:tc>
        <w:tc>
          <w:tcPr>
            <w:tcW w:w="1889" w:type="dxa"/>
            <w:vAlign w:val="center"/>
          </w:tcPr>
          <w:p w:rsidR="007F5C85" w:rsidRDefault="00F13C3D" w:rsidP="007F5C85">
            <w:pPr>
              <w:jc w:val="center"/>
              <w:cnfStyle w:val="0000000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7F5C85" w:rsidRDefault="007F5C85" w:rsidP="00184EBE">
            <w:pPr>
              <w:cnfStyle w:val="000000000000"/>
            </w:pPr>
            <w:r>
              <w:t xml:space="preserve">Ajouter un </w:t>
            </w:r>
            <w:r w:rsidR="00184EBE">
              <w:t>produit</w:t>
            </w:r>
          </w:p>
        </w:tc>
        <w:tc>
          <w:tcPr>
            <w:tcW w:w="1220" w:type="dxa"/>
            <w:vAlign w:val="center"/>
          </w:tcPr>
          <w:p w:rsidR="007F5C85" w:rsidRDefault="007F5C85" w:rsidP="00C765C5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7F5C85" w:rsidRDefault="007F5C85" w:rsidP="00C765C5">
            <w:pPr>
              <w:cnfStyle w:val="000000000000"/>
            </w:pPr>
            <w:r>
              <w:t xml:space="preserve">L’administrateur ajoute un nouveau </w:t>
            </w:r>
            <w:r w:rsidR="00DB7736">
              <w:t>produit</w:t>
            </w:r>
            <w:r>
              <w:t xml:space="preserve"> dans l’inventaire.</w:t>
            </w:r>
          </w:p>
        </w:tc>
      </w:tr>
      <w:tr w:rsidR="007F5C85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7F5C85" w:rsidRDefault="00042695" w:rsidP="007F5C85">
            <w:pPr>
              <w:jc w:val="center"/>
            </w:pPr>
            <w:r>
              <w:t>19</w:t>
            </w:r>
          </w:p>
        </w:tc>
        <w:tc>
          <w:tcPr>
            <w:tcW w:w="1889" w:type="dxa"/>
            <w:vAlign w:val="center"/>
          </w:tcPr>
          <w:p w:rsidR="007F5C85" w:rsidRDefault="00F13C3D" w:rsidP="007F5C85">
            <w:pPr>
              <w:jc w:val="center"/>
              <w:cnfStyle w:val="0000001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7F5C85" w:rsidRDefault="007F5C85" w:rsidP="00184EBE">
            <w:pPr>
              <w:cnfStyle w:val="000000100000"/>
            </w:pPr>
            <w:r>
              <w:t xml:space="preserve">Modifier un </w:t>
            </w:r>
            <w:r w:rsidR="00184EBE">
              <w:t>produit</w:t>
            </w:r>
          </w:p>
        </w:tc>
        <w:tc>
          <w:tcPr>
            <w:tcW w:w="1220" w:type="dxa"/>
            <w:vAlign w:val="center"/>
          </w:tcPr>
          <w:p w:rsidR="007F5C85" w:rsidRDefault="007F5C85" w:rsidP="00C765C5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7F5C85" w:rsidRDefault="007F5C85" w:rsidP="00C765C5">
            <w:pPr>
              <w:cnfStyle w:val="000000100000"/>
            </w:pPr>
            <w:r>
              <w:t xml:space="preserve">L’administrateur modifie </w:t>
            </w:r>
            <w:r w:rsidR="002A41C5">
              <w:t xml:space="preserve">un </w:t>
            </w:r>
            <w:r w:rsidR="00DB7736">
              <w:t>produit</w:t>
            </w:r>
            <w:r w:rsidR="002A41C5">
              <w:t xml:space="preserve"> existant (prix, quantité…).</w:t>
            </w:r>
          </w:p>
        </w:tc>
      </w:tr>
      <w:tr w:rsidR="002A41C5" w:rsidTr="00E83434">
        <w:tc>
          <w:tcPr>
            <w:cnfStyle w:val="001000000000"/>
            <w:tcW w:w="629" w:type="dxa"/>
            <w:vAlign w:val="center"/>
          </w:tcPr>
          <w:p w:rsidR="002A41C5" w:rsidRDefault="00042695" w:rsidP="007F5C85">
            <w:pPr>
              <w:jc w:val="center"/>
            </w:pPr>
            <w:r>
              <w:t>20</w:t>
            </w:r>
          </w:p>
        </w:tc>
        <w:tc>
          <w:tcPr>
            <w:tcW w:w="1889" w:type="dxa"/>
            <w:vAlign w:val="center"/>
          </w:tcPr>
          <w:p w:rsidR="002A41C5" w:rsidRDefault="00F13C3D" w:rsidP="007F5C85">
            <w:pPr>
              <w:jc w:val="center"/>
              <w:cnfStyle w:val="0000000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2A41C5" w:rsidRDefault="002A41C5" w:rsidP="00C765C5">
            <w:pPr>
              <w:cnfStyle w:val="000000000000"/>
            </w:pPr>
            <w:r>
              <w:t xml:space="preserve">Supprimer un </w:t>
            </w:r>
            <w:r w:rsidR="00184EBE">
              <w:t>produit</w:t>
            </w:r>
          </w:p>
        </w:tc>
        <w:tc>
          <w:tcPr>
            <w:tcW w:w="1220" w:type="dxa"/>
            <w:vAlign w:val="center"/>
          </w:tcPr>
          <w:p w:rsidR="002A41C5" w:rsidRDefault="002A41C5" w:rsidP="00C765C5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2A41C5" w:rsidRDefault="002A41C5" w:rsidP="002A41C5">
            <w:pPr>
              <w:cnfStyle w:val="000000000000"/>
            </w:pPr>
            <w:r>
              <w:t xml:space="preserve">L’administrateur supprime un </w:t>
            </w:r>
            <w:r w:rsidR="00DB7736">
              <w:t>produit</w:t>
            </w:r>
            <w:r>
              <w:t xml:space="preserve"> de l’inventaire.</w:t>
            </w:r>
          </w:p>
        </w:tc>
      </w:tr>
      <w:tr w:rsidR="002A41C5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2A41C5" w:rsidRDefault="002A41C5" w:rsidP="00042695">
            <w:pPr>
              <w:jc w:val="center"/>
            </w:pPr>
            <w:r>
              <w:t>2</w:t>
            </w:r>
            <w:r w:rsidR="00042695">
              <w:t>1</w:t>
            </w:r>
          </w:p>
        </w:tc>
        <w:tc>
          <w:tcPr>
            <w:tcW w:w="1889" w:type="dxa"/>
            <w:vAlign w:val="center"/>
          </w:tcPr>
          <w:p w:rsidR="002A41C5" w:rsidRDefault="00F13C3D" w:rsidP="007F5C85">
            <w:pPr>
              <w:jc w:val="center"/>
              <w:cnfStyle w:val="0000001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2A41C5" w:rsidRDefault="00476631" w:rsidP="00C765C5">
            <w:pPr>
              <w:cnfStyle w:val="000000100000"/>
            </w:pPr>
            <w:r>
              <w:t>Consulter le stock</w:t>
            </w:r>
          </w:p>
        </w:tc>
        <w:tc>
          <w:tcPr>
            <w:tcW w:w="1220" w:type="dxa"/>
            <w:vAlign w:val="center"/>
          </w:tcPr>
          <w:p w:rsidR="002A41C5" w:rsidRDefault="002A41C5" w:rsidP="00C765C5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2A41C5" w:rsidRDefault="00166F5E" w:rsidP="00166F5E">
            <w:pPr>
              <w:cnfStyle w:val="000000100000"/>
            </w:pPr>
            <w:r>
              <w:t>L’administrateur consulte le stock pour chaque produit.</w:t>
            </w:r>
          </w:p>
        </w:tc>
      </w:tr>
      <w:tr w:rsidR="002A41C5" w:rsidTr="00E83434">
        <w:tc>
          <w:tcPr>
            <w:cnfStyle w:val="001000000000"/>
            <w:tcW w:w="629" w:type="dxa"/>
            <w:vAlign w:val="center"/>
          </w:tcPr>
          <w:p w:rsidR="002A41C5" w:rsidRDefault="00042695" w:rsidP="007F5C85">
            <w:pPr>
              <w:jc w:val="center"/>
            </w:pPr>
            <w:r>
              <w:t>22</w:t>
            </w:r>
          </w:p>
        </w:tc>
        <w:tc>
          <w:tcPr>
            <w:tcW w:w="1889" w:type="dxa"/>
            <w:vAlign w:val="center"/>
          </w:tcPr>
          <w:p w:rsidR="002A41C5" w:rsidRDefault="00F13C3D" w:rsidP="007F5C85">
            <w:pPr>
              <w:jc w:val="center"/>
              <w:cnfStyle w:val="0000000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2A41C5" w:rsidRDefault="00166F5E" w:rsidP="00166F5E">
            <w:pPr>
              <w:cnfStyle w:val="000000000000"/>
            </w:pPr>
            <w:r>
              <w:t>D</w:t>
            </w:r>
            <w:r w:rsidRPr="00166F5E">
              <w:t>éfinir des alerte</w:t>
            </w:r>
            <w:r>
              <w:t>s</w:t>
            </w:r>
          </w:p>
        </w:tc>
        <w:tc>
          <w:tcPr>
            <w:tcW w:w="1220" w:type="dxa"/>
            <w:vAlign w:val="center"/>
          </w:tcPr>
          <w:p w:rsidR="002A41C5" w:rsidRDefault="002A41C5" w:rsidP="00C765C5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2A41C5" w:rsidRDefault="00166F5E" w:rsidP="00C765C5">
            <w:pPr>
              <w:cnfStyle w:val="000000000000"/>
            </w:pPr>
            <w:r>
              <w:t>L’administrateur définit</w:t>
            </w:r>
            <w:r w:rsidRPr="00166F5E">
              <w:t xml:space="preserve"> des seuils d'alerte (min/max) par produit</w:t>
            </w:r>
            <w:r>
              <w:t>.</w:t>
            </w:r>
          </w:p>
        </w:tc>
      </w:tr>
      <w:tr w:rsidR="002A41C5" w:rsidTr="00E83434">
        <w:trPr>
          <w:cnfStyle w:val="000000100000"/>
        </w:trPr>
        <w:tc>
          <w:tcPr>
            <w:cnfStyle w:val="001000000000"/>
            <w:tcW w:w="629" w:type="dxa"/>
            <w:vAlign w:val="center"/>
          </w:tcPr>
          <w:p w:rsidR="002A41C5" w:rsidRDefault="002A41C5" w:rsidP="00042695">
            <w:pPr>
              <w:jc w:val="center"/>
            </w:pPr>
            <w:r>
              <w:t>2</w:t>
            </w:r>
            <w:r w:rsidR="00042695">
              <w:t>3</w:t>
            </w:r>
          </w:p>
        </w:tc>
        <w:tc>
          <w:tcPr>
            <w:tcW w:w="1889" w:type="dxa"/>
            <w:vAlign w:val="center"/>
          </w:tcPr>
          <w:p w:rsidR="002A41C5" w:rsidRDefault="00F13C3D" w:rsidP="007F5C85">
            <w:pPr>
              <w:jc w:val="center"/>
              <w:cnfStyle w:val="0000001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2A41C5" w:rsidRDefault="00992E0B" w:rsidP="00C765C5">
            <w:pPr>
              <w:cnfStyle w:val="000000100000"/>
            </w:pPr>
            <w:r>
              <w:t>Visualiser les statistiques</w:t>
            </w:r>
          </w:p>
        </w:tc>
        <w:tc>
          <w:tcPr>
            <w:tcW w:w="1220" w:type="dxa"/>
            <w:vAlign w:val="center"/>
          </w:tcPr>
          <w:p w:rsidR="002A41C5" w:rsidRDefault="002A41C5" w:rsidP="00C765C5">
            <w:pPr>
              <w:jc w:val="center"/>
              <w:cnfStyle w:val="000000100000"/>
            </w:pPr>
          </w:p>
        </w:tc>
        <w:tc>
          <w:tcPr>
            <w:tcW w:w="4360" w:type="dxa"/>
            <w:vAlign w:val="center"/>
          </w:tcPr>
          <w:p w:rsidR="002A41C5" w:rsidRDefault="00992E0B" w:rsidP="00C765C5">
            <w:pPr>
              <w:cnfStyle w:val="000000100000"/>
            </w:pPr>
            <w:r>
              <w:t xml:space="preserve">L’administrateur visualiser les statistiques de vente (par produits, par catégories, meilleurs clients). </w:t>
            </w:r>
          </w:p>
        </w:tc>
      </w:tr>
      <w:tr w:rsidR="002A41C5" w:rsidTr="00E83434">
        <w:tc>
          <w:tcPr>
            <w:cnfStyle w:val="001000000000"/>
            <w:tcW w:w="629" w:type="dxa"/>
            <w:vAlign w:val="center"/>
          </w:tcPr>
          <w:p w:rsidR="002A41C5" w:rsidRDefault="00042695" w:rsidP="007F5C85">
            <w:pPr>
              <w:jc w:val="center"/>
            </w:pPr>
            <w:r>
              <w:t>24</w:t>
            </w:r>
          </w:p>
        </w:tc>
        <w:tc>
          <w:tcPr>
            <w:tcW w:w="1889" w:type="dxa"/>
            <w:vAlign w:val="center"/>
          </w:tcPr>
          <w:p w:rsidR="002A41C5" w:rsidRDefault="00F13C3D" w:rsidP="007F5C85">
            <w:pPr>
              <w:jc w:val="center"/>
              <w:cnfStyle w:val="000000000000"/>
            </w:pPr>
            <w:r>
              <w:t>Administrateur</w:t>
            </w:r>
          </w:p>
        </w:tc>
        <w:tc>
          <w:tcPr>
            <w:tcW w:w="2321" w:type="dxa"/>
            <w:vAlign w:val="center"/>
          </w:tcPr>
          <w:p w:rsidR="002A41C5" w:rsidRDefault="002A41C5" w:rsidP="00C765C5">
            <w:pPr>
              <w:cnfStyle w:val="000000000000"/>
            </w:pPr>
          </w:p>
        </w:tc>
        <w:tc>
          <w:tcPr>
            <w:tcW w:w="1220" w:type="dxa"/>
            <w:vAlign w:val="center"/>
          </w:tcPr>
          <w:p w:rsidR="002A41C5" w:rsidRDefault="002A41C5" w:rsidP="00C765C5">
            <w:pPr>
              <w:jc w:val="center"/>
              <w:cnfStyle w:val="000000000000"/>
            </w:pPr>
          </w:p>
        </w:tc>
        <w:tc>
          <w:tcPr>
            <w:tcW w:w="4360" w:type="dxa"/>
            <w:vAlign w:val="center"/>
          </w:tcPr>
          <w:p w:rsidR="002A41C5" w:rsidRDefault="002A41C5" w:rsidP="00C765C5">
            <w:pPr>
              <w:cnfStyle w:val="000000000000"/>
            </w:pPr>
          </w:p>
        </w:tc>
      </w:tr>
    </w:tbl>
    <w:p w:rsidR="00D55F56" w:rsidRPr="00D55F56" w:rsidRDefault="00D55F56" w:rsidP="00D55F56"/>
    <w:p w:rsidR="007B7C67" w:rsidRDefault="007B7C67" w:rsidP="007B7C67">
      <w:r>
        <w:t>A ajouter  dans le diagramme de CU :</w:t>
      </w:r>
    </w:p>
    <w:p w:rsidR="007B7C67" w:rsidRDefault="007B7C67" w:rsidP="007B7C67">
      <w:pPr>
        <w:pStyle w:val="Paragraphedeliste"/>
        <w:numPr>
          <w:ilvl w:val="0"/>
          <w:numId w:val="9"/>
        </w:numPr>
      </w:pPr>
      <w:r>
        <w:t xml:space="preserve">Vérification de la </w:t>
      </w:r>
      <w:commentRangeStart w:id="4"/>
      <w:r>
        <w:t>disponibilité</w:t>
      </w:r>
      <w:commentRangeEnd w:id="4"/>
      <w:r w:rsidR="00F42B24">
        <w:rPr>
          <w:rStyle w:val="Marquedecommentaire"/>
        </w:rPr>
        <w:commentReference w:id="4"/>
      </w:r>
    </w:p>
    <w:p w:rsidR="007B7C67" w:rsidRPr="004B1AD1" w:rsidRDefault="007B7C67" w:rsidP="007B7C67">
      <w:pPr>
        <w:pStyle w:val="Paragraphedeliste"/>
        <w:numPr>
          <w:ilvl w:val="0"/>
          <w:numId w:val="9"/>
        </w:numPr>
      </w:pPr>
      <w:commentRangeStart w:id="5"/>
      <w:r>
        <w:t xml:space="preserve">Envoie se mail de confirmation de création de compe </w:t>
      </w:r>
      <w:commentRangeEnd w:id="5"/>
      <w:r w:rsidR="00F42B24">
        <w:rPr>
          <w:rStyle w:val="Marquedecommentaire"/>
        </w:rPr>
        <w:commentReference w:id="5"/>
      </w:r>
    </w:p>
    <w:p w:rsidR="00980290" w:rsidRDefault="00980290"/>
    <w:p w:rsidR="0072739C" w:rsidRDefault="0098322E" w:rsidP="008D7F35">
      <w:pPr>
        <w:pStyle w:val="Titre1"/>
      </w:pPr>
      <w:bookmarkStart w:id="6" w:name="_Toc374542074"/>
      <w:r w:rsidRPr="0098322E">
        <w:t>Expression des besoins fonctionnels</w:t>
      </w:r>
      <w:bookmarkEnd w:id="6"/>
    </w:p>
    <w:p w:rsidR="0098322E" w:rsidRDefault="0098322E" w:rsidP="008D7F35">
      <w:pPr>
        <w:pStyle w:val="Titre2"/>
      </w:pPr>
      <w:bookmarkStart w:id="7" w:name="_Toc374542075"/>
      <w:r w:rsidRPr="0098322E">
        <w:lastRenderedPageBreak/>
        <w:t>Diagramme de contexte</w:t>
      </w:r>
      <w:r>
        <w:t xml:space="preserve"> et acteurs</w:t>
      </w:r>
      <w:bookmarkEnd w:id="7"/>
    </w:p>
    <w:p w:rsidR="0098322E" w:rsidRDefault="00EC7836" w:rsidP="008D7F35">
      <w:pPr>
        <w:pStyle w:val="Titre2"/>
      </w:pPr>
      <w:bookmarkStart w:id="8" w:name="_Toc374542076"/>
      <w:r>
        <w:t>Diagramme</w:t>
      </w:r>
      <w:r>
        <w:t>s</w:t>
      </w:r>
      <w:r>
        <w:t xml:space="preserve"> </w:t>
      </w:r>
      <w:bookmarkEnd w:id="8"/>
      <w:r>
        <w:t>UC</w:t>
      </w:r>
    </w:p>
    <w:p w:rsidR="00180DBA" w:rsidRDefault="00510CD0" w:rsidP="00510CD0">
      <w:pPr>
        <w:pStyle w:val="Titre3"/>
      </w:pPr>
      <w:r>
        <w:t>Diagramme UC Client</w:t>
      </w:r>
    </w:p>
    <w:p w:rsidR="00B66C68" w:rsidRPr="00B66C68" w:rsidRDefault="00B66C68" w:rsidP="00B66C68"/>
    <w:p w:rsidR="00510CD0" w:rsidRPr="00510CD0" w:rsidRDefault="00310016" w:rsidP="00510CD0">
      <w:r>
        <w:rPr>
          <w:noProof/>
        </w:rPr>
        <w:drawing>
          <wp:inline distT="0" distB="0" distL="0" distR="0">
            <wp:extent cx="6648450" cy="5048250"/>
            <wp:effectExtent l="19050" t="0" r="0" b="0"/>
            <wp:docPr id="3" name="Image 3" descr="C:\Users\Stagiaire\Desktop\git\jungle\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giaire\Desktop\git\jungle\U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BA" w:rsidRPr="00180DBA" w:rsidRDefault="00180DBA" w:rsidP="00510CD0">
      <w:pPr>
        <w:pStyle w:val="Titre3"/>
      </w:pPr>
      <w:r>
        <w:t xml:space="preserve">Diagramme UC </w:t>
      </w:r>
      <w:r w:rsidR="00510CD0">
        <w:t>Administrateur</w:t>
      </w:r>
    </w:p>
    <w:p w:rsidR="00180DBA" w:rsidRDefault="00F87F7B" w:rsidP="00180DBA">
      <w:r>
        <w:rPr>
          <w:noProof/>
        </w:rPr>
        <w:lastRenderedPageBreak/>
        <w:drawing>
          <wp:inline distT="0" distB="0" distL="0" distR="0">
            <wp:extent cx="6267450" cy="5772150"/>
            <wp:effectExtent l="19050" t="0" r="0" b="0"/>
            <wp:docPr id="1" name="Image 0" descr="UC Diag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 Diag Admin.PNG"/>
                    <pic:cNvPicPr/>
                  </pic:nvPicPr>
                  <pic:blipFill>
                    <a:blip r:embed="rId12" cstate="print"/>
                    <a:srcRect b="81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BA" w:rsidRDefault="00180DBA" w:rsidP="00180DBA"/>
    <w:p w:rsidR="005F0EC1" w:rsidRDefault="005F0EC1" w:rsidP="00B42437">
      <w:pPr>
        <w:pStyle w:val="Titre3"/>
      </w:pPr>
      <w:bookmarkStart w:id="9" w:name="_Toc374542077"/>
      <w:r>
        <w:t>Les cas d’utilisations</w:t>
      </w:r>
      <w:r w:rsidR="00FB4EC0">
        <w:t xml:space="preserve"> du client</w:t>
      </w:r>
    </w:p>
    <w:p w:rsidR="005D1826" w:rsidRDefault="00180DBA" w:rsidP="00B42437">
      <w:pPr>
        <w:pStyle w:val="Titre3"/>
      </w:pPr>
      <w:r>
        <w:t xml:space="preserve">U.C. </w:t>
      </w:r>
      <w:r w:rsidR="005D1826">
        <w:t>S’authentifier</w:t>
      </w:r>
      <w:bookmarkEnd w:id="9"/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/>
      </w:tblPr>
      <w:tblGrid>
        <w:gridCol w:w="1951"/>
        <w:gridCol w:w="8656"/>
      </w:tblGrid>
      <w:tr w:rsidR="005D1826" w:rsidTr="00270EF9">
        <w:trPr>
          <w:cnfStyle w:val="100000000000"/>
        </w:trPr>
        <w:tc>
          <w:tcPr>
            <w:cnfStyle w:val="001000000000"/>
            <w:tcW w:w="1951" w:type="dxa"/>
            <w:shd w:val="clear" w:color="auto" w:fill="FFFFFF" w:themeFill="background1"/>
          </w:tcPr>
          <w:p w:rsidR="005D1826" w:rsidRPr="00270EF9" w:rsidRDefault="005D1826" w:rsidP="005D1826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:rsidR="005D1826" w:rsidRPr="00BF029B" w:rsidRDefault="00BF029B" w:rsidP="005D1826">
            <w:pPr>
              <w:cnfStyle w:val="100000000000"/>
              <w:rPr>
                <w:b w:val="0"/>
              </w:rPr>
            </w:pPr>
            <w:r w:rsidRPr="00BF029B">
              <w:rPr>
                <w:b w:val="0"/>
              </w:rPr>
              <w:t>UC#1</w:t>
            </w:r>
          </w:p>
        </w:tc>
      </w:tr>
      <w:tr w:rsidR="005D1826" w:rsidTr="00270EF9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D1826" w:rsidRPr="00270EF9" w:rsidRDefault="00B10259" w:rsidP="005D1826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D1826" w:rsidRDefault="00F13C3D" w:rsidP="00691A5F">
            <w:pPr>
              <w:cnfStyle w:val="000000100000"/>
            </w:pPr>
            <w:r>
              <w:t>Un utilisateur</w:t>
            </w:r>
            <w:r w:rsidR="00B10259">
              <w:t xml:space="preserve"> s’authentifie aupr</w:t>
            </w:r>
            <w:r w:rsidR="00E6716B">
              <w:t xml:space="preserve">ès du système pour accéder à son </w:t>
            </w:r>
            <w:r w:rsidR="00691A5F">
              <w:t>espace client</w:t>
            </w:r>
            <w:r w:rsidR="00E6716B">
              <w:t xml:space="preserve">. </w:t>
            </w:r>
          </w:p>
        </w:tc>
      </w:tr>
      <w:tr w:rsidR="005D1826" w:rsidTr="00270EF9">
        <w:tc>
          <w:tcPr>
            <w:cnfStyle w:val="001000000000"/>
            <w:tcW w:w="1951" w:type="dxa"/>
          </w:tcPr>
          <w:p w:rsidR="005D1826" w:rsidRPr="00270EF9" w:rsidRDefault="00E6716B" w:rsidP="005D1826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:rsidR="00E6716B" w:rsidRDefault="00E6716B" w:rsidP="00125649">
            <w:pPr>
              <w:ind w:left="317"/>
              <w:cnfStyle w:val="000000000000"/>
            </w:pPr>
            <w:r>
              <w:t xml:space="preserve">1. </w:t>
            </w:r>
            <w:r w:rsidR="00F13C3D">
              <w:t>Client</w:t>
            </w:r>
            <w:r>
              <w:t xml:space="preserve"> clique sur le lien « Se connecter ».</w:t>
            </w:r>
          </w:p>
          <w:p w:rsidR="00E6716B" w:rsidRDefault="00E6716B" w:rsidP="00125649">
            <w:pPr>
              <w:ind w:left="317"/>
              <w:cnfStyle w:val="000000000000"/>
            </w:pPr>
            <w:r>
              <w:t xml:space="preserve">2. </w:t>
            </w:r>
            <w:r w:rsidR="00F13C3D">
              <w:t>System</w:t>
            </w:r>
            <w:r>
              <w:t xml:space="preserve"> affiche le formulaire d'authentification.</w:t>
            </w:r>
          </w:p>
          <w:p w:rsidR="00E6716B" w:rsidRDefault="00E6716B" w:rsidP="00125649">
            <w:pPr>
              <w:ind w:left="317"/>
              <w:cnfStyle w:val="000000000000"/>
            </w:pPr>
            <w:r>
              <w:t xml:space="preserve">3. </w:t>
            </w:r>
            <w:r w:rsidR="00F13C3D">
              <w:t>Client</w:t>
            </w:r>
            <w:r>
              <w:t xml:space="preserve"> saisit son </w:t>
            </w:r>
            <w:r w:rsidR="00125649">
              <w:t>login</w:t>
            </w:r>
            <w:r>
              <w:t xml:space="preserve"> (e-mail) et son mot de passe.</w:t>
            </w:r>
          </w:p>
          <w:p w:rsidR="00E6716B" w:rsidRDefault="00E6716B" w:rsidP="00125649">
            <w:pPr>
              <w:ind w:left="317"/>
              <w:cnfStyle w:val="000000000000"/>
            </w:pPr>
            <w:r>
              <w:t xml:space="preserve">4. </w:t>
            </w:r>
            <w:r w:rsidR="00F13C3D">
              <w:t>System</w:t>
            </w:r>
            <w:r>
              <w:t xml:space="preserve"> </w:t>
            </w:r>
            <w:r w:rsidR="00E72B7D">
              <w:t>vérifie</w:t>
            </w:r>
            <w:r>
              <w:t xml:space="preserve"> </w:t>
            </w:r>
            <w:r w:rsidR="00E72B7D">
              <w:t>que</w:t>
            </w:r>
            <w:r w:rsidR="00691A5F">
              <w:t xml:space="preserve"> les données saisi</w:t>
            </w:r>
            <w:r>
              <w:t xml:space="preserve">s </w:t>
            </w:r>
            <w:r w:rsidR="00E72B7D">
              <w:t>correspondent à celles</w:t>
            </w:r>
            <w:r>
              <w:t xml:space="preserve"> enregistrées dans la base de données</w:t>
            </w:r>
            <w:r w:rsidR="00E72B7D">
              <w:t>.</w:t>
            </w:r>
          </w:p>
          <w:p w:rsidR="005D1826" w:rsidRDefault="00E6716B" w:rsidP="00125649">
            <w:pPr>
              <w:ind w:left="317"/>
              <w:cnfStyle w:val="000000000000"/>
            </w:pPr>
            <w:r>
              <w:t xml:space="preserve">5. </w:t>
            </w:r>
            <w:r w:rsidR="00F13C3D">
              <w:t>System</w:t>
            </w:r>
            <w:r>
              <w:t xml:space="preserve"> </w:t>
            </w:r>
            <w:r w:rsidR="00E72B7D">
              <w:t>effectue la redirection</w:t>
            </w:r>
            <w:r>
              <w:t xml:space="preserve"> </w:t>
            </w:r>
            <w:r w:rsidR="00E72B7D">
              <w:t>vers son espace</w:t>
            </w:r>
            <w:r w:rsidR="00691A5F">
              <w:t xml:space="preserve"> client.</w:t>
            </w:r>
          </w:p>
        </w:tc>
      </w:tr>
      <w:tr w:rsidR="005D1826" w:rsidTr="00270EF9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D1826" w:rsidRPr="00270EF9" w:rsidRDefault="00125649" w:rsidP="005D1826">
            <w:pPr>
              <w:rPr>
                <w:b w:val="0"/>
              </w:rPr>
            </w:pPr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D1826" w:rsidRDefault="00691A5F" w:rsidP="00125649">
            <w:pPr>
              <w:ind w:left="317"/>
              <w:cnfStyle w:val="000000100000"/>
            </w:pPr>
            <w:r>
              <w:t>4</w:t>
            </w:r>
            <w:r w:rsidR="00125649">
              <w:t xml:space="preserve">.1. </w:t>
            </w:r>
            <w:r w:rsidR="00F13C3D">
              <w:t>System</w:t>
            </w:r>
            <w:r w:rsidR="00125649">
              <w:t xml:space="preserve"> affiche un message d’erreur de la mauvaise saisie du login ou du mot de passe.</w:t>
            </w:r>
          </w:p>
          <w:p w:rsidR="00125649" w:rsidRDefault="00125649" w:rsidP="00125649">
            <w:pPr>
              <w:ind w:left="317"/>
              <w:cnfStyle w:val="000000100000"/>
            </w:pPr>
            <w:r>
              <w:t xml:space="preserve">4.2. </w:t>
            </w:r>
            <w:r w:rsidR="00F13C3D">
              <w:t>System</w:t>
            </w:r>
            <w:r>
              <w:t xml:space="preserve"> effectue la redirection vers l’étape (2).</w:t>
            </w:r>
          </w:p>
        </w:tc>
      </w:tr>
      <w:tr w:rsidR="00F13C3D" w:rsidTr="00270EF9">
        <w:tc>
          <w:tcPr>
            <w:cnfStyle w:val="001000000000"/>
            <w:tcW w:w="1951" w:type="dxa"/>
          </w:tcPr>
          <w:p w:rsidR="00F13C3D" w:rsidRPr="00270EF9" w:rsidRDefault="00F13C3D" w:rsidP="005D1826">
            <w:r w:rsidRPr="00270EF9">
              <w:rPr>
                <w:b w:val="0"/>
              </w:rPr>
              <w:t>Scénario alternatif A</w:t>
            </w:r>
            <w:r>
              <w:rPr>
                <w:b w:val="0"/>
              </w:rPr>
              <w:t>2</w:t>
            </w:r>
          </w:p>
        </w:tc>
        <w:tc>
          <w:tcPr>
            <w:tcW w:w="8656" w:type="dxa"/>
          </w:tcPr>
          <w:p w:rsidR="00F13C3D" w:rsidRDefault="00F13C3D" w:rsidP="00125649">
            <w:pPr>
              <w:ind w:left="317"/>
              <w:cnfStyle w:val="000000000000"/>
            </w:pPr>
            <w:r>
              <w:t>2.1. Client clique sur le lien « Mot de passe oublié ».</w:t>
            </w:r>
          </w:p>
          <w:p w:rsidR="00F13C3D" w:rsidRDefault="00F13C3D" w:rsidP="00F13C3D">
            <w:pPr>
              <w:ind w:left="317"/>
              <w:cnfStyle w:val="000000000000"/>
            </w:pPr>
            <w:r>
              <w:t>2.2. Système lui demande de saisir son adresse e-mail.</w:t>
            </w:r>
          </w:p>
          <w:p w:rsidR="00F13C3D" w:rsidRDefault="00F13C3D" w:rsidP="00F13C3D">
            <w:pPr>
              <w:ind w:left="317"/>
              <w:cnfStyle w:val="000000000000"/>
            </w:pPr>
            <w:r>
              <w:t>2.3. Client saisie son e-mail.</w:t>
            </w:r>
          </w:p>
          <w:p w:rsidR="00F13C3D" w:rsidRDefault="00F13C3D" w:rsidP="00F13C3D">
            <w:pPr>
              <w:ind w:left="317"/>
              <w:cnfStyle w:val="000000000000"/>
            </w:pPr>
            <w:r>
              <w:t>2.4. Système renvoie le nouveau mot de passe correspondant à cet e-mail</w:t>
            </w:r>
          </w:p>
        </w:tc>
      </w:tr>
      <w:tr w:rsidR="005D1826" w:rsidTr="00270EF9">
        <w:trPr>
          <w:cnfStyle w:val="000000100000"/>
        </w:trPr>
        <w:tc>
          <w:tcPr>
            <w:cnfStyle w:val="001000000000"/>
            <w:tcW w:w="1951" w:type="dxa"/>
          </w:tcPr>
          <w:p w:rsidR="005D1826" w:rsidRPr="00270EF9" w:rsidRDefault="00125649" w:rsidP="005D1826">
            <w:pPr>
              <w:rPr>
                <w:b w:val="0"/>
              </w:rPr>
            </w:pPr>
            <w:r w:rsidRPr="00270EF9">
              <w:rPr>
                <w:b w:val="0"/>
              </w:rPr>
              <w:lastRenderedPageBreak/>
              <w:t>Acteurs</w:t>
            </w:r>
          </w:p>
        </w:tc>
        <w:tc>
          <w:tcPr>
            <w:tcW w:w="8656" w:type="dxa"/>
          </w:tcPr>
          <w:p w:rsidR="005D1826" w:rsidRDefault="00F13C3D" w:rsidP="005D1826">
            <w:pPr>
              <w:cnfStyle w:val="000000100000"/>
            </w:pPr>
            <w:r>
              <w:t>Client</w:t>
            </w:r>
            <w:r w:rsidR="00100879">
              <w:t xml:space="preserve">, </w:t>
            </w:r>
            <w:r>
              <w:t>Administrateur</w:t>
            </w:r>
          </w:p>
        </w:tc>
      </w:tr>
      <w:tr w:rsidR="00270EF9" w:rsidTr="00270EF9">
        <w:tc>
          <w:tcPr>
            <w:cnfStyle w:val="001000000000"/>
            <w:tcW w:w="1951" w:type="dxa"/>
          </w:tcPr>
          <w:p w:rsidR="00270EF9" w:rsidRPr="00270EF9" w:rsidRDefault="00270EF9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</w:tcPr>
          <w:p w:rsidR="00270EF9" w:rsidRDefault="00F13C3D" w:rsidP="005D1826">
            <w:pPr>
              <w:cnfStyle w:val="000000000000"/>
            </w:pPr>
            <w:r>
              <w:t>Client</w:t>
            </w:r>
            <w:r w:rsidR="00767CE1">
              <w:t xml:space="preserve">, </w:t>
            </w:r>
            <w:r>
              <w:t>Administrateur</w:t>
            </w:r>
            <w:r w:rsidR="00767CE1">
              <w:t xml:space="preserve"> est enregistré.</w:t>
            </w:r>
          </w:p>
        </w:tc>
      </w:tr>
      <w:tr w:rsidR="00270EF9" w:rsidTr="00270EF9">
        <w:trPr>
          <w:cnfStyle w:val="000000100000"/>
        </w:trPr>
        <w:tc>
          <w:tcPr>
            <w:cnfStyle w:val="001000000000"/>
            <w:tcW w:w="1951" w:type="dxa"/>
          </w:tcPr>
          <w:p w:rsidR="00270EF9" w:rsidRPr="00270EF9" w:rsidRDefault="00270EF9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:rsidR="00270EF9" w:rsidRDefault="00F13C3D" w:rsidP="005D1826">
            <w:pPr>
              <w:cnfStyle w:val="000000100000"/>
            </w:pPr>
            <w:r>
              <w:t>Client</w:t>
            </w:r>
            <w:r w:rsidR="00100879">
              <w:t xml:space="preserve">, </w:t>
            </w:r>
            <w:r>
              <w:t>Administrateur</w:t>
            </w:r>
            <w:r w:rsidR="00100879">
              <w:t xml:space="preserve"> est authentifié.</w:t>
            </w:r>
          </w:p>
        </w:tc>
      </w:tr>
    </w:tbl>
    <w:p w:rsidR="005D1826" w:rsidRDefault="005D1826" w:rsidP="005D1826"/>
    <w:p w:rsidR="005354B5" w:rsidRPr="005D1826" w:rsidRDefault="00A61B03" w:rsidP="00B42437">
      <w:pPr>
        <w:pStyle w:val="Titre3"/>
      </w:pPr>
      <w:bookmarkStart w:id="10" w:name="_Toc374542078"/>
      <w:r>
        <w:t xml:space="preserve">U.C. </w:t>
      </w:r>
      <w:r w:rsidR="005354B5">
        <w:t>Créer un compte</w:t>
      </w:r>
      <w:bookmarkEnd w:id="10"/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/>
      </w:tblPr>
      <w:tblGrid>
        <w:gridCol w:w="1951"/>
        <w:gridCol w:w="8656"/>
      </w:tblGrid>
      <w:tr w:rsidR="005354B5" w:rsidTr="00C765C5">
        <w:trPr>
          <w:cnfStyle w:val="100000000000"/>
        </w:trPr>
        <w:tc>
          <w:tcPr>
            <w:cnfStyle w:val="001000000000"/>
            <w:tcW w:w="1951" w:type="dxa"/>
            <w:shd w:val="clear" w:color="auto" w:fill="FFFFFF" w:themeFill="background1"/>
          </w:tcPr>
          <w:p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:rsidR="005354B5" w:rsidRDefault="00BF029B" w:rsidP="00C765C5">
            <w:pPr>
              <w:cnfStyle w:val="100000000000"/>
            </w:pPr>
            <w:r w:rsidRPr="00BF029B">
              <w:rPr>
                <w:b w:val="0"/>
              </w:rPr>
              <w:t>UC#</w:t>
            </w:r>
            <w:r>
              <w:rPr>
                <w:b w:val="0"/>
              </w:rPr>
              <w:t>2</w:t>
            </w:r>
          </w:p>
        </w:tc>
      </w:tr>
      <w:tr w:rsidR="005354B5" w:rsidTr="00C765C5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354B5" w:rsidRDefault="00E77BA7" w:rsidP="00C765C5">
            <w:pPr>
              <w:cnfStyle w:val="000000100000"/>
            </w:pPr>
            <w:r>
              <w:t>Un client créer  un compte utilisateur.</w:t>
            </w:r>
            <w:r w:rsidR="005354B5">
              <w:t xml:space="preserve"> </w:t>
            </w:r>
          </w:p>
        </w:tc>
      </w:tr>
      <w:tr w:rsidR="005354B5" w:rsidTr="00C765C5">
        <w:tc>
          <w:tcPr>
            <w:cnfStyle w:val="001000000000"/>
            <w:tcW w:w="1951" w:type="dxa"/>
          </w:tcPr>
          <w:p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:rsidR="00E77BA7" w:rsidRDefault="00E77BA7" w:rsidP="00F161F0">
            <w:pPr>
              <w:ind w:left="317"/>
              <w:cnfStyle w:val="000000000000"/>
            </w:pPr>
            <w:r>
              <w:t xml:space="preserve">1. </w:t>
            </w:r>
            <w:r w:rsidR="00F13C3D">
              <w:t>Client</w:t>
            </w:r>
            <w:r>
              <w:t xml:space="preserve"> clique sur le lien « Créer mon compte ».</w:t>
            </w:r>
          </w:p>
          <w:p w:rsidR="00E77BA7" w:rsidRDefault="00E77BA7" w:rsidP="00F161F0">
            <w:pPr>
              <w:ind w:left="317"/>
              <w:cnfStyle w:val="000000000000"/>
            </w:pPr>
            <w:r>
              <w:t xml:space="preserve">2. </w:t>
            </w:r>
            <w:r w:rsidR="00F13C3D">
              <w:t>System</w:t>
            </w:r>
            <w:r>
              <w:t xml:space="preserve"> affiche le formulaire de la saisie </w:t>
            </w:r>
            <w:r w:rsidR="00571CE5">
              <w:t xml:space="preserve">contenant les champs : email, mot de passe, confirmer mot passe, civilité, nom, prénom, </w:t>
            </w:r>
            <w:r w:rsidR="009A01F1" w:rsidRPr="009A01F1">
              <w:t>adresse courriel</w:t>
            </w:r>
            <w:r>
              <w:t>.</w:t>
            </w:r>
          </w:p>
          <w:p w:rsidR="00E77BA7" w:rsidRDefault="00E77BA7" w:rsidP="00F161F0">
            <w:pPr>
              <w:ind w:left="317"/>
              <w:cnfStyle w:val="000000000000"/>
            </w:pPr>
            <w:r>
              <w:t xml:space="preserve">3. </w:t>
            </w:r>
            <w:r w:rsidR="00F13C3D">
              <w:t>Client</w:t>
            </w:r>
            <w:r>
              <w:t xml:space="preserve"> saisie le formulaire.</w:t>
            </w:r>
          </w:p>
          <w:p w:rsidR="009A01F1" w:rsidRDefault="00E77BA7" w:rsidP="00F161F0">
            <w:pPr>
              <w:ind w:left="317"/>
              <w:cnfStyle w:val="000000000000"/>
            </w:pPr>
            <w:r>
              <w:t xml:space="preserve">4. </w:t>
            </w:r>
            <w:r w:rsidR="00F13C3D">
              <w:t>System</w:t>
            </w:r>
            <w:r>
              <w:t xml:space="preserve"> vérifie </w:t>
            </w:r>
            <w:r w:rsidR="00571CE5">
              <w:t>l’existence</w:t>
            </w:r>
            <w:r w:rsidR="009A01F1">
              <w:t xml:space="preserve">, dans la base de données, </w:t>
            </w:r>
            <w:r w:rsidR="00C82B28">
              <w:t>de l’</w:t>
            </w:r>
            <w:r w:rsidR="009A01F1">
              <w:t>email saisi</w:t>
            </w:r>
            <w:r>
              <w:t>.</w:t>
            </w:r>
          </w:p>
          <w:p w:rsidR="009A01F1" w:rsidRDefault="009A01F1" w:rsidP="00F161F0">
            <w:pPr>
              <w:ind w:left="317"/>
              <w:cnfStyle w:val="000000000000"/>
            </w:pPr>
            <w:r>
              <w:t xml:space="preserve">5. </w:t>
            </w:r>
            <w:r w:rsidR="00F13C3D">
              <w:t>System</w:t>
            </w:r>
            <w:r>
              <w:t xml:space="preserve"> vérifie la conformité du mot de passe.</w:t>
            </w:r>
          </w:p>
          <w:p w:rsidR="005354B5" w:rsidRDefault="007B22BF" w:rsidP="00F161F0">
            <w:pPr>
              <w:ind w:left="317"/>
              <w:cnfStyle w:val="000000000000"/>
            </w:pPr>
            <w:r>
              <w:t>6</w:t>
            </w:r>
            <w:r w:rsidR="00E77BA7">
              <w:t xml:space="preserve">. </w:t>
            </w:r>
            <w:r w:rsidR="00F13C3D">
              <w:t>System</w:t>
            </w:r>
            <w:r w:rsidR="00E77BA7">
              <w:t xml:space="preserve"> envoie</w:t>
            </w:r>
            <w:r w:rsidR="009A01F1">
              <w:t xml:space="preserve"> un mail de confirmation au client </w:t>
            </w:r>
            <w:r>
              <w:t>et attend le retour de confirmation</w:t>
            </w:r>
            <w:r w:rsidR="00E77BA7">
              <w:t>.</w:t>
            </w:r>
          </w:p>
          <w:p w:rsidR="00013714" w:rsidRDefault="00596B87" w:rsidP="00F161F0">
            <w:pPr>
              <w:ind w:left="317"/>
              <w:cnfStyle w:val="000000000000"/>
            </w:pPr>
            <w:r>
              <w:t xml:space="preserve">7. </w:t>
            </w:r>
            <w:r w:rsidRPr="00596B87">
              <w:t xml:space="preserve">Lorsque le </w:t>
            </w:r>
            <w:r>
              <w:t xml:space="preserve">client </w:t>
            </w:r>
            <w:r w:rsidRPr="00596B87">
              <w:t xml:space="preserve">confirme son </w:t>
            </w:r>
            <w:r>
              <w:t>email</w:t>
            </w:r>
            <w:r w:rsidRPr="00596B87">
              <w:t xml:space="preserve">, le système permet au </w:t>
            </w:r>
            <w:r>
              <w:t>client</w:t>
            </w:r>
            <w:r w:rsidR="00013714">
              <w:t xml:space="preserve"> de</w:t>
            </w:r>
          </w:p>
          <w:p w:rsidR="00596B87" w:rsidRDefault="00596B87" w:rsidP="00F161F0">
            <w:pPr>
              <w:ind w:left="317"/>
              <w:cnfStyle w:val="000000000000"/>
            </w:pPr>
            <w:r>
              <w:t>s’authentifier</w:t>
            </w:r>
            <w:r w:rsidRPr="00596B87">
              <w:t>.</w:t>
            </w:r>
          </w:p>
        </w:tc>
      </w:tr>
      <w:tr w:rsidR="005354B5" w:rsidTr="00C765C5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354B5" w:rsidRDefault="005354B5" w:rsidP="00013714">
            <w:pPr>
              <w:ind w:left="317"/>
              <w:cnfStyle w:val="000000100000"/>
            </w:pPr>
            <w:r>
              <w:t xml:space="preserve">4.1. </w:t>
            </w:r>
            <w:r w:rsidR="00F13C3D">
              <w:t>System</w:t>
            </w:r>
            <w:r>
              <w:t xml:space="preserve"> affiche </w:t>
            </w:r>
            <w:r w:rsidR="00013714">
              <w:t>le</w:t>
            </w:r>
            <w:r>
              <w:t xml:space="preserve"> message d’erreur </w:t>
            </w:r>
            <w:r w:rsidR="00C82B28">
              <w:t>« L’email saisi existe déjà ».</w:t>
            </w:r>
          </w:p>
          <w:p w:rsidR="005354B5" w:rsidRDefault="005354B5" w:rsidP="00C82B28">
            <w:pPr>
              <w:ind w:left="317"/>
              <w:cnfStyle w:val="000000100000"/>
            </w:pPr>
            <w:r>
              <w:t xml:space="preserve">4.2. </w:t>
            </w:r>
            <w:r w:rsidR="00F13C3D">
              <w:t>System</w:t>
            </w:r>
            <w:r>
              <w:t xml:space="preserve"> </w:t>
            </w:r>
            <w:r w:rsidR="00C82B28">
              <w:t>invite le client de s’authentifier</w:t>
            </w:r>
            <w:r>
              <w:t>.</w:t>
            </w:r>
          </w:p>
        </w:tc>
      </w:tr>
      <w:tr w:rsidR="005354B5" w:rsidTr="00C765C5">
        <w:tc>
          <w:tcPr>
            <w:cnfStyle w:val="001000000000"/>
            <w:tcW w:w="1951" w:type="dxa"/>
          </w:tcPr>
          <w:p w:rsidR="005354B5" w:rsidRPr="00270EF9" w:rsidRDefault="005354B5" w:rsidP="00C765C5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:rsidR="005354B5" w:rsidRDefault="00F13C3D" w:rsidP="00767CE1">
            <w:pPr>
              <w:cnfStyle w:val="000000000000"/>
            </w:pPr>
            <w:r>
              <w:t>Client</w:t>
            </w:r>
          </w:p>
        </w:tc>
      </w:tr>
      <w:tr w:rsidR="005354B5" w:rsidTr="00C765C5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354B5" w:rsidRPr="00270EF9" w:rsidRDefault="005354B5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354B5" w:rsidRDefault="00F13C3D" w:rsidP="00C765C5">
            <w:pPr>
              <w:cnfStyle w:val="000000100000"/>
            </w:pPr>
            <w:r>
              <w:t>System</w:t>
            </w:r>
            <w:r w:rsidR="00D3592E">
              <w:t xml:space="preserve"> est opérationnel.</w:t>
            </w:r>
          </w:p>
        </w:tc>
      </w:tr>
      <w:tr w:rsidR="005354B5" w:rsidTr="00C765C5">
        <w:tc>
          <w:tcPr>
            <w:cnfStyle w:val="001000000000"/>
            <w:tcW w:w="1951" w:type="dxa"/>
          </w:tcPr>
          <w:p w:rsidR="005354B5" w:rsidRPr="00270EF9" w:rsidRDefault="005354B5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:rsidR="005354B5" w:rsidRDefault="00F13C3D" w:rsidP="00767CE1">
            <w:pPr>
              <w:cnfStyle w:val="000000000000"/>
            </w:pPr>
            <w:r>
              <w:t>Client</w:t>
            </w:r>
            <w:r w:rsidR="005354B5">
              <w:t xml:space="preserve">, est </w:t>
            </w:r>
            <w:r w:rsidR="00767CE1">
              <w:t>enregistré</w:t>
            </w:r>
            <w:r w:rsidR="005354B5">
              <w:t>.</w:t>
            </w:r>
          </w:p>
        </w:tc>
      </w:tr>
    </w:tbl>
    <w:p w:rsidR="00DD195A" w:rsidRDefault="00A61B03" w:rsidP="00DD195A">
      <w:pPr>
        <w:pStyle w:val="Titre3"/>
      </w:pPr>
      <w:bookmarkStart w:id="11" w:name="_Toc374542079"/>
      <w:r>
        <w:t xml:space="preserve">U.C. </w:t>
      </w:r>
      <w:r w:rsidR="00DD195A">
        <w:t>Passer une commande</w:t>
      </w:r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/>
      </w:tblPr>
      <w:tblGrid>
        <w:gridCol w:w="1951"/>
        <w:gridCol w:w="8656"/>
      </w:tblGrid>
      <w:tr w:rsidR="00DD195A" w:rsidTr="001C3352">
        <w:trPr>
          <w:cnfStyle w:val="100000000000"/>
        </w:trPr>
        <w:tc>
          <w:tcPr>
            <w:cnfStyle w:val="001000000000"/>
            <w:tcW w:w="1951" w:type="dxa"/>
            <w:shd w:val="clear" w:color="auto" w:fill="FFFFFF" w:themeFill="background1"/>
          </w:tcPr>
          <w:p w:rsidR="00DD195A" w:rsidRPr="00270EF9" w:rsidRDefault="00DD195A" w:rsidP="001C3352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:rsidR="00DD195A" w:rsidRPr="006F1677" w:rsidRDefault="00DD195A" w:rsidP="001C3352">
            <w:pPr>
              <w:cnfStyle w:val="100000000000"/>
              <w:rPr>
                <w:b w:val="0"/>
                <w:bCs w:val="0"/>
              </w:rPr>
            </w:pPr>
            <w:r w:rsidRPr="006F1677">
              <w:rPr>
                <w:b w:val="0"/>
                <w:bCs w:val="0"/>
              </w:rPr>
              <w:t>UC #</w:t>
            </w:r>
            <w:r w:rsidR="00757ECA">
              <w:rPr>
                <w:b w:val="0"/>
                <w:bCs w:val="0"/>
              </w:rPr>
              <w:t>3</w:t>
            </w:r>
          </w:p>
        </w:tc>
      </w:tr>
      <w:tr w:rsidR="00DD195A" w:rsidTr="001C3352">
        <w:trPr>
          <w:cnfStyle w:val="000000100000"/>
          <w:trHeight w:val="385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D195A" w:rsidRPr="00270EF9" w:rsidRDefault="00DD195A" w:rsidP="001C3352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D195A" w:rsidRDefault="00DD195A" w:rsidP="001C3352">
            <w:pPr>
              <w:cnfStyle w:val="000000100000"/>
            </w:pPr>
            <w:r>
              <w:t>Le client passe une commande</w:t>
            </w:r>
          </w:p>
        </w:tc>
      </w:tr>
      <w:tr w:rsidR="00DD195A" w:rsidTr="001C3352">
        <w:tc>
          <w:tcPr>
            <w:cnfStyle w:val="001000000000"/>
            <w:tcW w:w="1951" w:type="dxa"/>
          </w:tcPr>
          <w:p w:rsidR="00DD195A" w:rsidRPr="00270EF9" w:rsidRDefault="00DD195A" w:rsidP="001C3352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 w:rsidRPr="006F1677">
              <w:t xml:space="preserve">Le client consulte le catalogue, 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 w:rsidRPr="006F1677">
              <w:t xml:space="preserve">Le client remplit son panier, 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 w:rsidRPr="006F1677">
              <w:t>Le client choisit le mode de livraison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 w:rsidRPr="006F1677">
              <w:t xml:space="preserve">Le client passe la commande, 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 w:rsidRPr="006F1677">
              <w:t xml:space="preserve">Le client paie son achat en donnant son n° de CB et la date de validité. 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 w:rsidRPr="006F1677">
              <w:t>Le SPL vérifie la solvabilité du compte du client et effectue la transaction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 w:rsidRPr="006F1677">
              <w:t>Le système valide la commande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1"/>
              </w:numPr>
              <w:cnfStyle w:val="000000000000"/>
            </w:pPr>
            <w:r w:rsidRPr="006F1677">
              <w:t>Le système affiche un message d’acceptation de paiement</w:t>
            </w:r>
          </w:p>
          <w:p w:rsidR="00DD195A" w:rsidRPr="006F1677" w:rsidRDefault="00DD195A" w:rsidP="001C3352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cnfStyle w:val="00000000000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client reçois un mail de confirmation de commande</w:t>
            </w:r>
          </w:p>
        </w:tc>
      </w:tr>
      <w:tr w:rsidR="00DD195A" w:rsidTr="001C3352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D195A" w:rsidRPr="00270EF9" w:rsidRDefault="00DD195A" w:rsidP="001C3352">
            <w:pPr>
              <w:rPr>
                <w:b w:val="0"/>
              </w:rPr>
            </w:pPr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D195A" w:rsidRPr="006F1677" w:rsidRDefault="00DD195A" w:rsidP="001C3352">
            <w:pPr>
              <w:pStyle w:val="Paragraphedeliste"/>
              <w:numPr>
                <w:ilvl w:val="0"/>
                <w:numId w:val="22"/>
              </w:numPr>
              <w:cnfStyle w:val="000000100000"/>
            </w:pPr>
            <w:r w:rsidRPr="006F1677">
              <w:t>Le compte du client n’est pas solvable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2"/>
              </w:numPr>
              <w:cnfStyle w:val="000000100000"/>
            </w:pPr>
            <w:r w:rsidRPr="006F1677">
              <w:t>Le système rejette la commande</w:t>
            </w:r>
          </w:p>
          <w:p w:rsidR="00DD195A" w:rsidRPr="006F1677" w:rsidRDefault="00DD195A" w:rsidP="001C3352">
            <w:pPr>
              <w:pStyle w:val="Paragraphedeliste"/>
              <w:numPr>
                <w:ilvl w:val="0"/>
                <w:numId w:val="22"/>
              </w:numPr>
              <w:cnfStyle w:val="000000100000"/>
            </w:pPr>
            <w:r w:rsidRPr="006F1677">
              <w:t>Le système affiche un message de rejet de commande dû à la non solvabilité du compte du client</w:t>
            </w:r>
          </w:p>
        </w:tc>
      </w:tr>
      <w:tr w:rsidR="00DD195A" w:rsidTr="001C3352">
        <w:tc>
          <w:tcPr>
            <w:cnfStyle w:val="001000000000"/>
            <w:tcW w:w="1951" w:type="dxa"/>
          </w:tcPr>
          <w:p w:rsidR="00DD195A" w:rsidRPr="00270EF9" w:rsidRDefault="00DD195A" w:rsidP="001C3352"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</w:tcPr>
          <w:p w:rsidR="00DD195A" w:rsidRPr="006F1677" w:rsidRDefault="00DD195A" w:rsidP="001C3352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cnfStyle w:val="00000000000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SPL n’effectue pas la transaction à cause d’une erreur de connexion</w:t>
            </w:r>
          </w:p>
          <w:p w:rsidR="00DD195A" w:rsidRPr="006F1677" w:rsidRDefault="00DD195A" w:rsidP="001C3352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cnfStyle w:val="00000000000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 xml:space="preserve">Le système rejette la commande </w:t>
            </w:r>
          </w:p>
          <w:p w:rsidR="00DD195A" w:rsidRPr="006F1677" w:rsidRDefault="00DD195A" w:rsidP="001C3352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cnfStyle w:val="00000000000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système archive la commande</w:t>
            </w:r>
          </w:p>
          <w:p w:rsidR="00DD195A" w:rsidRPr="006F1677" w:rsidRDefault="00DD195A" w:rsidP="001C3352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cnfStyle w:val="00000000000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système affiche un message d’erreur et demande au client de réessayer ultérieurement</w:t>
            </w:r>
          </w:p>
        </w:tc>
      </w:tr>
      <w:tr w:rsidR="00DD195A" w:rsidTr="001C3352">
        <w:trPr>
          <w:cnfStyle w:val="000000100000"/>
        </w:trPr>
        <w:tc>
          <w:tcPr>
            <w:cnfStyle w:val="001000000000"/>
            <w:tcW w:w="1951" w:type="dxa"/>
          </w:tcPr>
          <w:p w:rsidR="00DD195A" w:rsidRPr="00270EF9" w:rsidRDefault="00DD195A" w:rsidP="001C3352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:rsidR="00DD195A" w:rsidRDefault="00DD195A" w:rsidP="001C3352">
            <w:pPr>
              <w:cnfStyle w:val="000000100000"/>
            </w:pPr>
            <w:r w:rsidRPr="006F1677">
              <w:t>Client, SPL</w:t>
            </w:r>
          </w:p>
        </w:tc>
      </w:tr>
      <w:tr w:rsidR="00DD195A" w:rsidTr="001C3352">
        <w:tc>
          <w:tcPr>
            <w:cnfStyle w:val="001000000000"/>
            <w:tcW w:w="1951" w:type="dxa"/>
          </w:tcPr>
          <w:p w:rsidR="00DD195A" w:rsidRPr="00270EF9" w:rsidRDefault="00DD195A" w:rsidP="001C3352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</w:tcPr>
          <w:p w:rsidR="00DD195A" w:rsidRPr="006F1677" w:rsidRDefault="00DD195A" w:rsidP="001C3352">
            <w:pPr>
              <w:pStyle w:val="NormalWeb"/>
              <w:spacing w:before="0" w:beforeAutospacing="0" w:after="0" w:afterAutospacing="0"/>
              <w:cnfStyle w:val="000000000000"/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</w:pPr>
            <w:r w:rsidRPr="006F1677">
              <w:rPr>
                <w:rFonts w:asciiTheme="minorHAnsi" w:eastAsiaTheme="minorHAnsi" w:hAnsiTheme="minorHAnsi" w:cstheme="minorBidi"/>
                <w:color w:val="414751" w:themeColor="text2" w:themeShade="BF"/>
                <w:szCs w:val="20"/>
              </w:rPr>
              <w:t>Le client s’est correctement authentifié et a ajouté au moins un article à son panier</w:t>
            </w:r>
          </w:p>
        </w:tc>
      </w:tr>
      <w:tr w:rsidR="00DD195A" w:rsidTr="001C3352">
        <w:trPr>
          <w:cnfStyle w:val="000000100000"/>
        </w:trPr>
        <w:tc>
          <w:tcPr>
            <w:cnfStyle w:val="001000000000"/>
            <w:tcW w:w="1951" w:type="dxa"/>
          </w:tcPr>
          <w:p w:rsidR="00DD195A" w:rsidRPr="00270EF9" w:rsidRDefault="00DD195A" w:rsidP="001C3352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:rsidR="00DD195A" w:rsidRDefault="00DD195A" w:rsidP="001C3352">
            <w:pPr>
              <w:cnfStyle w:val="000000100000"/>
            </w:pPr>
          </w:p>
        </w:tc>
      </w:tr>
    </w:tbl>
    <w:p w:rsidR="00DD195A" w:rsidRDefault="00DD195A" w:rsidP="00DD195A"/>
    <w:p w:rsidR="00DD195A" w:rsidRDefault="00DD195A" w:rsidP="00DD195A"/>
    <w:p w:rsidR="00DD195A" w:rsidRDefault="00A61B03" w:rsidP="00B42437">
      <w:pPr>
        <w:pStyle w:val="Titre3"/>
      </w:pPr>
      <w:r>
        <w:lastRenderedPageBreak/>
        <w:t xml:space="preserve">U.C. </w:t>
      </w:r>
      <w:r w:rsidR="002916AD">
        <w:t>Ajouter au panier</w:t>
      </w:r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/>
      </w:tblPr>
      <w:tblGrid>
        <w:gridCol w:w="1951"/>
        <w:gridCol w:w="8656"/>
      </w:tblGrid>
      <w:tr w:rsidR="00947EE4" w:rsidTr="001C3352">
        <w:trPr>
          <w:cnfStyle w:val="100000000000"/>
        </w:trPr>
        <w:tc>
          <w:tcPr>
            <w:cnfStyle w:val="001000000000"/>
            <w:tcW w:w="1951" w:type="dxa"/>
            <w:shd w:val="clear" w:color="auto" w:fill="FFFFFF" w:themeFill="background1"/>
          </w:tcPr>
          <w:p w:rsidR="00947EE4" w:rsidRPr="00270EF9" w:rsidRDefault="00947EE4" w:rsidP="001C3352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:rsidR="00947EE4" w:rsidRDefault="00947EE4" w:rsidP="001C3352">
            <w:pPr>
              <w:cnfStyle w:val="100000000000"/>
            </w:pPr>
            <w:r w:rsidRPr="00BF029B">
              <w:rPr>
                <w:b w:val="0"/>
              </w:rPr>
              <w:t>UC#</w:t>
            </w:r>
            <w:r w:rsidR="00757ECA">
              <w:rPr>
                <w:b w:val="0"/>
              </w:rPr>
              <w:t>4</w:t>
            </w:r>
          </w:p>
        </w:tc>
      </w:tr>
      <w:tr w:rsidR="00947EE4" w:rsidTr="001C3352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7EE4" w:rsidRPr="00270EF9" w:rsidRDefault="00947EE4" w:rsidP="001C3352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47EE4" w:rsidRDefault="00C602D2" w:rsidP="00C602D2">
            <w:pPr>
              <w:cnfStyle w:val="000000100000"/>
            </w:pPr>
            <w:r>
              <w:t>Le client ajoute un livre qu’il veut passer en commande</w:t>
            </w:r>
          </w:p>
        </w:tc>
      </w:tr>
      <w:tr w:rsidR="00947EE4" w:rsidTr="001C3352">
        <w:tc>
          <w:tcPr>
            <w:cnfStyle w:val="001000000000"/>
            <w:tcW w:w="1951" w:type="dxa"/>
          </w:tcPr>
          <w:p w:rsidR="00947EE4" w:rsidRPr="00270EF9" w:rsidRDefault="00947EE4" w:rsidP="001C3352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:rsidR="00947EE4" w:rsidRPr="00C602D2" w:rsidRDefault="00947EE4" w:rsidP="00C602D2">
            <w:pPr>
              <w:pStyle w:val="Paragraphedeliste"/>
              <w:numPr>
                <w:ilvl w:val="0"/>
                <w:numId w:val="26"/>
              </w:numPr>
              <w:cnfStyle w:val="000000000000"/>
            </w:pPr>
            <w:r w:rsidRPr="00C602D2">
              <w:t>Client visualise la page d’accueil du site.</w:t>
            </w:r>
          </w:p>
          <w:p w:rsidR="00947EE4" w:rsidRDefault="00947EE4" w:rsidP="00C602D2">
            <w:pPr>
              <w:pStyle w:val="Paragraphedeliste"/>
              <w:numPr>
                <w:ilvl w:val="0"/>
                <w:numId w:val="26"/>
              </w:numPr>
              <w:cnfStyle w:val="000000000000"/>
            </w:pPr>
            <w:r w:rsidRPr="00C602D2">
              <w:t>System propose un ensemble de produit</w:t>
            </w:r>
            <w:r w:rsidR="00C602D2" w:rsidRPr="00C602D2">
              <w:t>s (best-sellers)</w:t>
            </w:r>
          </w:p>
          <w:p w:rsidR="00C602D2" w:rsidRDefault="00C602D2" w:rsidP="00C602D2">
            <w:pPr>
              <w:pStyle w:val="Paragraphedeliste"/>
              <w:numPr>
                <w:ilvl w:val="0"/>
                <w:numId w:val="26"/>
              </w:numPr>
              <w:cnfStyle w:val="000000000000"/>
            </w:pPr>
            <w:r>
              <w:t xml:space="preserve">Le client </w:t>
            </w:r>
            <w:r w:rsidR="00F911AC">
              <w:t>sélectionne</w:t>
            </w:r>
            <w:r>
              <w:t xml:space="preserve"> un livre et navigue sur sa fiche de description</w:t>
            </w:r>
          </w:p>
          <w:p w:rsidR="00C602D2" w:rsidRDefault="00C602D2" w:rsidP="00C602D2">
            <w:pPr>
              <w:pStyle w:val="Paragraphedeliste"/>
              <w:numPr>
                <w:ilvl w:val="0"/>
                <w:numId w:val="26"/>
              </w:numPr>
              <w:cnfStyle w:val="000000000000"/>
            </w:pPr>
            <w:r>
              <w:t>Le client ajoute le live</w:t>
            </w:r>
            <w:r w:rsidR="00734990">
              <w:t xml:space="preserve"> à son</w:t>
            </w:r>
            <w:r>
              <w:t xml:space="preserve"> panier</w:t>
            </w:r>
            <w:r w:rsidR="00583CFD">
              <w:t xml:space="preserve"> et choisit la quantité d’articles à ajouter</w:t>
            </w:r>
          </w:p>
          <w:p w:rsidR="00F911AC" w:rsidRPr="00C602D2" w:rsidRDefault="00F911AC" w:rsidP="00C602D2">
            <w:pPr>
              <w:pStyle w:val="Paragraphedeliste"/>
              <w:numPr>
                <w:ilvl w:val="0"/>
                <w:numId w:val="26"/>
              </w:numPr>
              <w:cnfStyle w:val="000000000000"/>
            </w:pPr>
            <w:r>
              <w:t>Le système affiche un mess</w:t>
            </w:r>
            <w:r w:rsidR="005E073B">
              <w:t>a</w:t>
            </w:r>
            <w:r>
              <w:t>ge de confirmation de l’ajout</w:t>
            </w:r>
            <w:r w:rsidR="00283CED">
              <w:t xml:space="preserve"> du livre au panier</w:t>
            </w:r>
          </w:p>
          <w:p w:rsidR="00C602D2" w:rsidRDefault="00C602D2" w:rsidP="001C3352">
            <w:pPr>
              <w:ind w:left="317"/>
              <w:cnfStyle w:val="000000000000"/>
            </w:pPr>
          </w:p>
        </w:tc>
      </w:tr>
      <w:tr w:rsidR="00947EE4" w:rsidTr="001C3352">
        <w:trPr>
          <w:cnfStyle w:val="000000100000"/>
        </w:trPr>
        <w:tc>
          <w:tcPr>
            <w:cnfStyle w:val="001000000000"/>
            <w:tcW w:w="1951" w:type="dxa"/>
          </w:tcPr>
          <w:p w:rsidR="00947EE4" w:rsidRPr="00270EF9" w:rsidRDefault="00947EE4" w:rsidP="001C3352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:rsidR="00947EE4" w:rsidRDefault="00947EE4" w:rsidP="001C3352">
            <w:pPr>
              <w:cnfStyle w:val="000000100000"/>
            </w:pPr>
            <w:r>
              <w:t>Client</w:t>
            </w:r>
          </w:p>
        </w:tc>
      </w:tr>
      <w:tr w:rsidR="00947EE4" w:rsidTr="001C3352">
        <w:tc>
          <w:tcPr>
            <w:cnfStyle w:val="001000000000"/>
            <w:tcW w:w="1951" w:type="dxa"/>
          </w:tcPr>
          <w:p w:rsidR="00947EE4" w:rsidRPr="00270EF9" w:rsidRDefault="00947EE4" w:rsidP="001C3352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</w:tcPr>
          <w:p w:rsidR="00947EE4" w:rsidRDefault="00947EE4" w:rsidP="001C3352">
            <w:pPr>
              <w:cnfStyle w:val="000000000000"/>
            </w:pPr>
            <w:r>
              <w:t>System est opérationnel.</w:t>
            </w:r>
          </w:p>
        </w:tc>
      </w:tr>
      <w:tr w:rsidR="00947EE4" w:rsidTr="001C3352">
        <w:trPr>
          <w:cnfStyle w:val="000000100000"/>
        </w:trPr>
        <w:tc>
          <w:tcPr>
            <w:cnfStyle w:val="001000000000"/>
            <w:tcW w:w="1951" w:type="dxa"/>
          </w:tcPr>
          <w:p w:rsidR="00947EE4" w:rsidRPr="00270EF9" w:rsidRDefault="00947EE4" w:rsidP="001C3352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:rsidR="00947EE4" w:rsidRDefault="00947EE4" w:rsidP="001C3352">
            <w:pPr>
              <w:cnfStyle w:val="000000100000"/>
            </w:pPr>
          </w:p>
        </w:tc>
      </w:tr>
    </w:tbl>
    <w:p w:rsidR="00947EE4" w:rsidRPr="00947EE4" w:rsidRDefault="00947EE4" w:rsidP="00947EE4"/>
    <w:bookmarkEnd w:id="11"/>
    <w:p w:rsidR="0098322E" w:rsidRDefault="00A61B03" w:rsidP="00B42437">
      <w:pPr>
        <w:pStyle w:val="Titre3"/>
      </w:pPr>
      <w:r>
        <w:t xml:space="preserve">U.C. </w:t>
      </w:r>
      <w:r>
        <w:t>Supprimer livre du panier</w:t>
      </w:r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/>
      </w:tblPr>
      <w:tblGrid>
        <w:gridCol w:w="1951"/>
        <w:gridCol w:w="8656"/>
      </w:tblGrid>
      <w:tr w:rsidR="004D2D15" w:rsidTr="00C765C5">
        <w:trPr>
          <w:cnfStyle w:val="100000000000"/>
        </w:trPr>
        <w:tc>
          <w:tcPr>
            <w:cnfStyle w:val="001000000000"/>
            <w:tcW w:w="1951" w:type="dxa"/>
            <w:shd w:val="clear" w:color="auto" w:fill="FFFFFF" w:themeFill="background1"/>
          </w:tcPr>
          <w:p w:rsidR="004D2D15" w:rsidRPr="00270EF9" w:rsidRDefault="004D2D15" w:rsidP="00C765C5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:rsidR="004D2D15" w:rsidRDefault="00BF029B" w:rsidP="00C765C5">
            <w:pPr>
              <w:cnfStyle w:val="100000000000"/>
            </w:pPr>
            <w:r w:rsidRPr="00BF029B">
              <w:rPr>
                <w:b w:val="0"/>
              </w:rPr>
              <w:t>UC#</w:t>
            </w:r>
            <w:r w:rsidR="00A61B03">
              <w:rPr>
                <w:b w:val="0"/>
              </w:rPr>
              <w:t>5</w:t>
            </w:r>
          </w:p>
        </w:tc>
      </w:tr>
      <w:tr w:rsidR="004D2D15" w:rsidTr="00C765C5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D2D15" w:rsidRPr="00270EF9" w:rsidRDefault="004D2D15" w:rsidP="00C765C5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D2D15" w:rsidRDefault="00BC76F2" w:rsidP="00BC76F2">
            <w:pPr>
              <w:cnfStyle w:val="000000100000"/>
            </w:pPr>
            <w:r>
              <w:t>Un client supprime un livre de son panier</w:t>
            </w:r>
          </w:p>
        </w:tc>
      </w:tr>
      <w:tr w:rsidR="004D2D15" w:rsidTr="00C765C5">
        <w:tc>
          <w:tcPr>
            <w:cnfStyle w:val="001000000000"/>
            <w:tcW w:w="1951" w:type="dxa"/>
          </w:tcPr>
          <w:p w:rsidR="004D2D15" w:rsidRPr="00270EF9" w:rsidRDefault="004D2D15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:rsidR="004D2D15" w:rsidRDefault="004D2D15" w:rsidP="004D2D15">
            <w:pPr>
              <w:ind w:left="317"/>
              <w:cnfStyle w:val="000000000000"/>
            </w:pPr>
            <w:r>
              <w:t xml:space="preserve">1. </w:t>
            </w:r>
            <w:r w:rsidR="003E1D8E">
              <w:t>Le c</w:t>
            </w:r>
            <w:r w:rsidR="00F13C3D">
              <w:t>lient</w:t>
            </w:r>
            <w:r>
              <w:t xml:space="preserve"> </w:t>
            </w:r>
            <w:r w:rsidR="00BC76F2">
              <w:t>va sur son panier</w:t>
            </w:r>
            <w:r>
              <w:t>.</w:t>
            </w:r>
          </w:p>
          <w:p w:rsidR="00BC76F2" w:rsidRDefault="004D2D15" w:rsidP="00BC76F2">
            <w:pPr>
              <w:ind w:left="317"/>
              <w:cnfStyle w:val="000000000000"/>
            </w:pPr>
            <w:r>
              <w:t xml:space="preserve">2. </w:t>
            </w:r>
            <w:r w:rsidR="003E1D8E">
              <w:t>Le c</w:t>
            </w:r>
            <w:r w:rsidR="00BC76F2">
              <w:t>lient sélectionne le livre à supprimer</w:t>
            </w:r>
          </w:p>
          <w:p w:rsidR="00BC76F2" w:rsidRDefault="00BC76F2" w:rsidP="00BC76F2">
            <w:pPr>
              <w:ind w:left="317"/>
              <w:cnfStyle w:val="000000000000"/>
            </w:pPr>
            <w:r>
              <w:t xml:space="preserve">3. </w:t>
            </w:r>
            <w:r w:rsidR="003E1D8E">
              <w:t>Le c</w:t>
            </w:r>
            <w:r>
              <w:t>lient supprime le livre sélectionné</w:t>
            </w:r>
          </w:p>
          <w:p w:rsidR="004D2D15" w:rsidRDefault="003E1D8E" w:rsidP="00BC76F2">
            <w:pPr>
              <w:ind w:left="317"/>
              <w:cnfStyle w:val="000000000000"/>
            </w:pPr>
            <w:r>
              <w:t>4.</w:t>
            </w:r>
            <w:r w:rsidR="004D2D15">
              <w:t xml:space="preserve">  </w:t>
            </w:r>
            <w:r>
              <w:t>Le système affiche un message de confirmation de la suppression du livre du panier du client</w:t>
            </w:r>
          </w:p>
        </w:tc>
      </w:tr>
      <w:tr w:rsidR="004D2D15" w:rsidTr="00C765C5">
        <w:trPr>
          <w:cnfStyle w:val="000000100000"/>
        </w:trPr>
        <w:tc>
          <w:tcPr>
            <w:cnfStyle w:val="001000000000"/>
            <w:tcW w:w="1951" w:type="dxa"/>
          </w:tcPr>
          <w:p w:rsidR="004D2D15" w:rsidRPr="00270EF9" w:rsidRDefault="004D2D15" w:rsidP="00C765C5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:rsidR="004D2D15" w:rsidRDefault="00F13C3D" w:rsidP="00C765C5">
            <w:pPr>
              <w:cnfStyle w:val="000000100000"/>
            </w:pPr>
            <w:r>
              <w:t>Client</w:t>
            </w:r>
          </w:p>
        </w:tc>
      </w:tr>
      <w:tr w:rsidR="004D2D15" w:rsidTr="00C765C5">
        <w:tc>
          <w:tcPr>
            <w:cnfStyle w:val="001000000000"/>
            <w:tcW w:w="1951" w:type="dxa"/>
          </w:tcPr>
          <w:p w:rsidR="004D2D15" w:rsidRPr="00270EF9" w:rsidRDefault="004D2D15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</w:tcPr>
          <w:p w:rsidR="004D2D15" w:rsidRDefault="00CD779B" w:rsidP="00C765C5">
            <w:pPr>
              <w:cnfStyle w:val="000000000000"/>
            </w:pPr>
            <w:r>
              <w:t>Le panier contient au moins un livre</w:t>
            </w:r>
            <w:r w:rsidR="004D2D15">
              <w:t>.</w:t>
            </w:r>
          </w:p>
        </w:tc>
      </w:tr>
      <w:tr w:rsidR="004D2D15" w:rsidTr="00C765C5">
        <w:trPr>
          <w:cnfStyle w:val="000000100000"/>
        </w:trPr>
        <w:tc>
          <w:tcPr>
            <w:cnfStyle w:val="001000000000"/>
            <w:tcW w:w="1951" w:type="dxa"/>
          </w:tcPr>
          <w:p w:rsidR="004D2D15" w:rsidRPr="00270EF9" w:rsidRDefault="004D2D15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:rsidR="004D2D15" w:rsidRDefault="004D2D15" w:rsidP="00CD779B">
            <w:pPr>
              <w:cnfStyle w:val="000000100000"/>
            </w:pPr>
          </w:p>
        </w:tc>
      </w:tr>
    </w:tbl>
    <w:p w:rsidR="004D2D15" w:rsidRDefault="004D2D15" w:rsidP="004D2D15"/>
    <w:p w:rsidR="00486052" w:rsidRPr="004D2D15" w:rsidRDefault="00486052" w:rsidP="00B42437">
      <w:pPr>
        <w:pStyle w:val="Titre3"/>
      </w:pPr>
      <w:bookmarkStart w:id="12" w:name="_Toc374542080"/>
      <w:r>
        <w:t xml:space="preserve">U.C. </w:t>
      </w:r>
      <w:bookmarkEnd w:id="12"/>
      <w:r w:rsidR="00730391">
        <w:t>Modifier une ligne de panier</w:t>
      </w:r>
    </w:p>
    <w:tbl>
      <w:tblPr>
        <w:tblStyle w:val="Listeclaire-Accent11"/>
        <w:tblW w:w="0" w:type="auto"/>
        <w:tblBorders>
          <w:insideH w:val="single" w:sz="8" w:space="0" w:color="FE8637" w:themeColor="accent1"/>
          <w:insideV w:val="single" w:sz="8" w:space="0" w:color="FE8637" w:themeColor="accent1"/>
        </w:tblBorders>
        <w:tblLook w:val="04A0"/>
      </w:tblPr>
      <w:tblGrid>
        <w:gridCol w:w="1951"/>
        <w:gridCol w:w="8656"/>
      </w:tblGrid>
      <w:tr w:rsidR="00486052" w:rsidTr="00C765C5">
        <w:trPr>
          <w:cnfStyle w:val="100000000000"/>
        </w:trPr>
        <w:tc>
          <w:tcPr>
            <w:cnfStyle w:val="001000000000"/>
            <w:tcW w:w="1951" w:type="dxa"/>
            <w:shd w:val="clear" w:color="auto" w:fill="FFFFFF" w:themeFill="background1"/>
          </w:tcPr>
          <w:p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Référence</w:t>
            </w:r>
          </w:p>
        </w:tc>
        <w:tc>
          <w:tcPr>
            <w:tcW w:w="8656" w:type="dxa"/>
            <w:shd w:val="clear" w:color="auto" w:fill="FFFFFF" w:themeFill="background1"/>
          </w:tcPr>
          <w:p w:rsidR="00486052" w:rsidRPr="00730391" w:rsidRDefault="00730391" w:rsidP="00C765C5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UC#6</w:t>
            </w:r>
          </w:p>
        </w:tc>
      </w:tr>
      <w:tr w:rsidR="00486052" w:rsidTr="00C765C5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Justification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6052" w:rsidRDefault="00486052" w:rsidP="00730391">
            <w:pPr>
              <w:cnfStyle w:val="000000100000"/>
            </w:pPr>
            <w:r>
              <w:t xml:space="preserve">Un client </w:t>
            </w:r>
            <w:r w:rsidR="00730391">
              <w:t>modifie la quantité des livres ajoutés au panier</w:t>
            </w:r>
          </w:p>
        </w:tc>
      </w:tr>
      <w:tr w:rsidR="00486052" w:rsidTr="00C765C5">
        <w:tc>
          <w:tcPr>
            <w:cnfStyle w:val="001000000000"/>
            <w:tcW w:w="1951" w:type="dxa"/>
          </w:tcPr>
          <w:p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nominal</w:t>
            </w:r>
          </w:p>
        </w:tc>
        <w:tc>
          <w:tcPr>
            <w:tcW w:w="8656" w:type="dxa"/>
          </w:tcPr>
          <w:p w:rsidR="00730391" w:rsidRDefault="0004196C" w:rsidP="00730391">
            <w:pPr>
              <w:ind w:left="317"/>
              <w:cnfStyle w:val="000000000000"/>
            </w:pPr>
            <w:r>
              <w:t>1</w:t>
            </w:r>
            <w:r w:rsidR="00730391">
              <w:t xml:space="preserve">. </w:t>
            </w:r>
            <w:r w:rsidR="00730391">
              <w:t>Le c</w:t>
            </w:r>
            <w:r w:rsidR="00730391">
              <w:t xml:space="preserve">lient </w:t>
            </w:r>
            <w:r w:rsidR="00730391">
              <w:t>va sur son panier</w:t>
            </w:r>
            <w:r w:rsidR="00730391">
              <w:t>.</w:t>
            </w:r>
          </w:p>
          <w:p w:rsidR="00730391" w:rsidRDefault="00730391" w:rsidP="00730391">
            <w:pPr>
              <w:ind w:left="317"/>
              <w:cnfStyle w:val="000000000000"/>
            </w:pPr>
            <w:r>
              <w:t xml:space="preserve">2. </w:t>
            </w:r>
            <w:r>
              <w:t>Le client sélectionne le livre dont il souhaite changer la quantité</w:t>
            </w:r>
          </w:p>
          <w:p w:rsidR="00730391" w:rsidRDefault="00730391" w:rsidP="00730391">
            <w:pPr>
              <w:ind w:left="317"/>
              <w:cnfStyle w:val="000000000000"/>
            </w:pPr>
            <w:r>
              <w:t>3. Le client modifie la quantité du livre sélectionné</w:t>
            </w:r>
          </w:p>
          <w:p w:rsidR="00730391" w:rsidRDefault="00730391" w:rsidP="00730391">
            <w:pPr>
              <w:ind w:left="317"/>
              <w:cnfStyle w:val="000000000000"/>
            </w:pPr>
            <w:r>
              <w:t>4. Le client valide la modification de la quantité</w:t>
            </w:r>
          </w:p>
          <w:p w:rsidR="00486052" w:rsidRDefault="003013AE" w:rsidP="00730391">
            <w:pPr>
              <w:ind w:left="317"/>
              <w:cnfStyle w:val="000000000000"/>
            </w:pPr>
            <w:r>
              <w:t>5</w:t>
            </w:r>
            <w:r w:rsidR="00730391">
              <w:t>.</w:t>
            </w:r>
            <w:r w:rsidR="00730391">
              <w:t xml:space="preserve">  </w:t>
            </w:r>
            <w:r w:rsidR="00730391">
              <w:t>Le système met à jour les articles dans le panier du client</w:t>
            </w:r>
          </w:p>
        </w:tc>
      </w:tr>
      <w:tr w:rsidR="00486052" w:rsidTr="00C765C5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Scénario alternatif A1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6052" w:rsidRDefault="003013AE" w:rsidP="003013AE">
            <w:pPr>
              <w:cnfStyle w:val="000000100000"/>
            </w:pPr>
            <w:r>
              <w:t xml:space="preserve">      4.1 Le système affiche un message d’</w:t>
            </w:r>
            <w:r w:rsidR="00111876">
              <w:t>erreur concernant la nouvelle quantité</w:t>
            </w:r>
            <w:r>
              <w:t xml:space="preserve"> dépassant l’existant dans le stock </w:t>
            </w:r>
          </w:p>
          <w:p w:rsidR="003013AE" w:rsidRPr="003013AE" w:rsidRDefault="003013AE" w:rsidP="003013AE">
            <w:pPr>
              <w:cnfStyle w:val="000000100000"/>
            </w:pPr>
            <w:r>
              <w:t xml:space="preserve">      4.2 Le système ne valide pas la modification de la quantité dans le panier</w:t>
            </w:r>
          </w:p>
        </w:tc>
      </w:tr>
      <w:tr w:rsidR="00486052" w:rsidTr="00C765C5">
        <w:tc>
          <w:tcPr>
            <w:cnfStyle w:val="001000000000"/>
            <w:tcW w:w="1951" w:type="dxa"/>
          </w:tcPr>
          <w:p w:rsidR="00486052" w:rsidRPr="00270EF9" w:rsidRDefault="00486052" w:rsidP="00C765C5">
            <w:pPr>
              <w:rPr>
                <w:b w:val="0"/>
              </w:rPr>
            </w:pPr>
            <w:r w:rsidRPr="00270EF9">
              <w:rPr>
                <w:b w:val="0"/>
              </w:rPr>
              <w:t>Acteurs</w:t>
            </w:r>
          </w:p>
        </w:tc>
        <w:tc>
          <w:tcPr>
            <w:tcW w:w="8656" w:type="dxa"/>
          </w:tcPr>
          <w:p w:rsidR="00486052" w:rsidRDefault="00F13C3D" w:rsidP="00C765C5">
            <w:pPr>
              <w:cnfStyle w:val="000000000000"/>
            </w:pPr>
            <w:r>
              <w:t>Client</w:t>
            </w:r>
          </w:p>
        </w:tc>
      </w:tr>
      <w:tr w:rsidR="00486052" w:rsidTr="00C765C5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6052" w:rsidRPr="00270EF9" w:rsidRDefault="00486052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Pré-conditions</w:t>
            </w:r>
          </w:p>
        </w:tc>
        <w:tc>
          <w:tcPr>
            <w:tcW w:w="86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6052" w:rsidRDefault="00111876" w:rsidP="00486052">
            <w:pPr>
              <w:cnfStyle w:val="000000100000"/>
            </w:pPr>
            <w:r>
              <w:t>Le panier contient au moins un livre</w:t>
            </w:r>
          </w:p>
        </w:tc>
      </w:tr>
      <w:tr w:rsidR="00486052" w:rsidTr="00C765C5">
        <w:tc>
          <w:tcPr>
            <w:cnfStyle w:val="001000000000"/>
            <w:tcW w:w="1951" w:type="dxa"/>
          </w:tcPr>
          <w:p w:rsidR="00486052" w:rsidRPr="00270EF9" w:rsidRDefault="00486052" w:rsidP="00C765C5">
            <w:pPr>
              <w:rPr>
                <w:b w:val="0"/>
                <w:szCs w:val="22"/>
                <w:lang w:eastAsia="en-US"/>
              </w:rPr>
            </w:pPr>
            <w:r w:rsidRPr="00270EF9">
              <w:rPr>
                <w:b w:val="0"/>
              </w:rPr>
              <w:t>Post-conditions</w:t>
            </w:r>
          </w:p>
        </w:tc>
        <w:tc>
          <w:tcPr>
            <w:tcW w:w="8656" w:type="dxa"/>
          </w:tcPr>
          <w:p w:rsidR="00486052" w:rsidRDefault="00486052" w:rsidP="00C765C5">
            <w:pPr>
              <w:cnfStyle w:val="000000000000"/>
            </w:pPr>
            <w:bookmarkStart w:id="13" w:name="_GoBack"/>
            <w:bookmarkEnd w:id="13"/>
          </w:p>
        </w:tc>
      </w:tr>
    </w:tbl>
    <w:p w:rsidR="00486052" w:rsidRDefault="00486052" w:rsidP="004D2D15"/>
    <w:p w:rsidR="00AB3A5E" w:rsidRPr="00AB3A5E" w:rsidRDefault="00AB3A5E" w:rsidP="00AB3A5E"/>
    <w:p w:rsidR="00C765C5" w:rsidRDefault="00F1208A" w:rsidP="00ED69AB">
      <w:pPr>
        <w:pStyle w:val="Titre2"/>
      </w:pPr>
      <w:r>
        <w:t>Evolutions future</w:t>
      </w:r>
    </w:p>
    <w:p w:rsidR="00D90DD8" w:rsidRPr="00D90DD8" w:rsidRDefault="00D90DD8" w:rsidP="00D90DD8">
      <w:pPr>
        <w:pStyle w:val="Paragraphedeliste"/>
        <w:numPr>
          <w:ilvl w:val="0"/>
          <w:numId w:val="31"/>
        </w:numPr>
      </w:pPr>
      <w:r>
        <w:t>TODO</w:t>
      </w:r>
    </w:p>
    <w:p w:rsidR="00C908E1" w:rsidRDefault="00C908E1" w:rsidP="004D2D15"/>
    <w:p w:rsidR="00C908E1" w:rsidRPr="00C908E1" w:rsidRDefault="00C908E1" w:rsidP="00C908E1"/>
    <w:sectPr w:rsidR="00C908E1" w:rsidRPr="00C908E1" w:rsidSect="007D3E4F">
      <w:headerReference w:type="default" r:id="rId13"/>
      <w:footerReference w:type="default" r:id="rId14"/>
      <w:pgSz w:w="11907" w:h="16839"/>
      <w:pgMar w:top="720" w:right="720" w:bottom="720" w:left="720" w:header="709" w:footer="459" w:gutter="0"/>
      <w:pgNumType w:start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Stagiaire" w:date="2013-12-12T13:09:00Z" w:initials="S">
    <w:p w:rsidR="00813AC7" w:rsidRDefault="00813AC7">
      <w:pPr>
        <w:pStyle w:val="Commentaire"/>
      </w:pPr>
      <w:r>
        <w:rPr>
          <w:rStyle w:val="Marquedecommentaire"/>
        </w:rPr>
        <w:annotationRef/>
      </w:r>
      <w:r>
        <w:t>A detailler</w:t>
      </w:r>
    </w:p>
  </w:comment>
  <w:comment w:id="4" w:author="Stagiaire" w:date="2013-12-12T13:09:00Z" w:initials="S">
    <w:p w:rsidR="00813AC7" w:rsidRDefault="00813AC7">
      <w:pPr>
        <w:pStyle w:val="Commentaire"/>
      </w:pPr>
      <w:r>
        <w:rPr>
          <w:rStyle w:val="Marquedecommentaire"/>
        </w:rPr>
        <w:annotationRef/>
      </w:r>
      <w:r>
        <w:t>Dispo de quoi ?</w:t>
      </w:r>
    </w:p>
  </w:comment>
  <w:comment w:id="5" w:author="Stagiaire" w:date="2013-12-12T13:10:00Z" w:initials="S">
    <w:p w:rsidR="00813AC7" w:rsidRDefault="00813AC7">
      <w:pPr>
        <w:pStyle w:val="Commentaire"/>
      </w:pPr>
      <w:r>
        <w:rPr>
          <w:rStyle w:val="Marquedecommentaire"/>
        </w:rPr>
        <w:annotationRef/>
      </w:r>
      <w:r>
        <w:t>Fait parti de la creation d un compte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E49" w:rsidRDefault="00775E49">
      <w:pPr>
        <w:spacing w:after="0" w:line="240" w:lineRule="auto"/>
      </w:pPr>
      <w:r>
        <w:separator/>
      </w:r>
    </w:p>
  </w:endnote>
  <w:endnote w:type="continuationSeparator" w:id="1">
    <w:p w:rsidR="00775E49" w:rsidRDefault="0077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C7" w:rsidRDefault="00813AC7">
    <w:pPr>
      <w:pStyle w:val="Pieddepage"/>
    </w:pPr>
    <w:r>
      <w:ptab w:relativeTo="margin" w:alignment="right" w:leader="none"/>
    </w:r>
    <w:fldSimple w:instr="PAGE">
      <w:r w:rsidR="00D90DD8">
        <w:rPr>
          <w:noProof/>
        </w:rPr>
        <w:t>7</w:t>
      </w:r>
    </w:fldSimple>
    <w:r>
      <w:t xml:space="preserve"> </w:t>
    </w:r>
    <w:r>
      <w:rPr>
        <w:noProof/>
      </w:rPr>
    </w:r>
    <w:r>
      <w:rPr>
        <w:noProof/>
      </w:rPr>
      <w:pict>
        <v:oval id="Ellipse 12" o:spid="_x0000_s4099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O7m9u8jAwAAmQYAAA4AAAAAAAAA&#10;AAAAAAAALgIAAGRycy9lMm9Eb2MueG1sUEsBAi0AFAAGAAgAAAAhANx0XajYAAAAAwEAAA8AAAAA&#10;AAAAAAAAAAAAfQUAAGRycy9kb3ducmV2LnhtbFBLBQYAAAAABAAEAPMAAACCBgAAAAA=&#10;" filled="f" fillcolor="#ff7d26" strokecolor="#fe8637 [3204]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E49" w:rsidRDefault="00775E49">
      <w:pPr>
        <w:spacing w:after="0" w:line="240" w:lineRule="auto"/>
      </w:pPr>
      <w:r>
        <w:separator/>
      </w:r>
    </w:p>
  </w:footnote>
  <w:footnote w:type="continuationSeparator" w:id="1">
    <w:p w:rsidR="00775E49" w:rsidRDefault="0077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C7" w:rsidRDefault="00813AC7">
    <w:pPr>
      <w:pStyle w:val="En-tte"/>
    </w:pPr>
    <w:r>
      <w:ptab w:relativeTo="margin" w:alignment="right" w:leader="none"/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Forme automatique 9" o:spid="_x0000_s4098" type="#_x0000_t32" style="position:absolute;margin-left:0;margin-top:0;width:0;height:806.25pt;z-index:251659264;visibility:visible;mso-height-percent:1020;mso-left-percent:970;mso-position-horizontal-relative:page;mso-position-vertical:center;mso-position-vertical-relative:page;mso-height-percent:1020;mso-left-percent:97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" strokecolor="#fe8637 [3204]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01774"/>
    <w:multiLevelType w:val="hybridMultilevel"/>
    <w:tmpl w:val="07E8C2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34E85"/>
    <w:multiLevelType w:val="hybridMultilevel"/>
    <w:tmpl w:val="071E5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3">
    <w:nsid w:val="0CB107F1"/>
    <w:multiLevelType w:val="hybridMultilevel"/>
    <w:tmpl w:val="3250A368"/>
    <w:lvl w:ilvl="0" w:tplc="32E024A4">
      <w:start w:val="1"/>
      <w:numFmt w:val="bullet"/>
      <w:lvlText w:val="-"/>
      <w:lvlJc w:val="left"/>
      <w:pPr>
        <w:ind w:left="144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143B6B"/>
    <w:multiLevelType w:val="hybridMultilevel"/>
    <w:tmpl w:val="53C060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C190F"/>
    <w:multiLevelType w:val="hybridMultilevel"/>
    <w:tmpl w:val="EC588412"/>
    <w:lvl w:ilvl="0" w:tplc="DC8C6B1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7" w:hanging="360"/>
      </w:pPr>
    </w:lvl>
    <w:lvl w:ilvl="2" w:tplc="040C001B" w:tentative="1">
      <w:start w:val="1"/>
      <w:numFmt w:val="lowerRoman"/>
      <w:lvlText w:val="%3."/>
      <w:lvlJc w:val="right"/>
      <w:pPr>
        <w:ind w:left="2117" w:hanging="180"/>
      </w:pPr>
    </w:lvl>
    <w:lvl w:ilvl="3" w:tplc="040C000F" w:tentative="1">
      <w:start w:val="1"/>
      <w:numFmt w:val="decimal"/>
      <w:lvlText w:val="%4."/>
      <w:lvlJc w:val="left"/>
      <w:pPr>
        <w:ind w:left="2837" w:hanging="360"/>
      </w:pPr>
    </w:lvl>
    <w:lvl w:ilvl="4" w:tplc="040C0019" w:tentative="1">
      <w:start w:val="1"/>
      <w:numFmt w:val="lowerLetter"/>
      <w:lvlText w:val="%5."/>
      <w:lvlJc w:val="left"/>
      <w:pPr>
        <w:ind w:left="3557" w:hanging="360"/>
      </w:pPr>
    </w:lvl>
    <w:lvl w:ilvl="5" w:tplc="040C001B" w:tentative="1">
      <w:start w:val="1"/>
      <w:numFmt w:val="lowerRoman"/>
      <w:lvlText w:val="%6."/>
      <w:lvlJc w:val="right"/>
      <w:pPr>
        <w:ind w:left="4277" w:hanging="180"/>
      </w:pPr>
    </w:lvl>
    <w:lvl w:ilvl="6" w:tplc="040C000F" w:tentative="1">
      <w:start w:val="1"/>
      <w:numFmt w:val="decimal"/>
      <w:lvlText w:val="%7."/>
      <w:lvlJc w:val="left"/>
      <w:pPr>
        <w:ind w:left="4997" w:hanging="360"/>
      </w:pPr>
    </w:lvl>
    <w:lvl w:ilvl="7" w:tplc="040C0019" w:tentative="1">
      <w:start w:val="1"/>
      <w:numFmt w:val="lowerLetter"/>
      <w:lvlText w:val="%8."/>
      <w:lvlJc w:val="left"/>
      <w:pPr>
        <w:ind w:left="5717" w:hanging="360"/>
      </w:pPr>
    </w:lvl>
    <w:lvl w:ilvl="8" w:tplc="040C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7">
    <w:nsid w:val="1F570002"/>
    <w:multiLevelType w:val="hybridMultilevel"/>
    <w:tmpl w:val="2B7479E2"/>
    <w:lvl w:ilvl="0" w:tplc="AB2AE086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12EE2"/>
    <w:multiLevelType w:val="hybridMultilevel"/>
    <w:tmpl w:val="BA8C2C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3E349A"/>
    <w:multiLevelType w:val="hybridMultilevel"/>
    <w:tmpl w:val="5008C1F4"/>
    <w:lvl w:ilvl="0" w:tplc="501E0C78">
      <w:start w:val="1"/>
      <w:numFmt w:val="decimal"/>
      <w:lvlText w:val="%1.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37E30"/>
    <w:multiLevelType w:val="hybridMultilevel"/>
    <w:tmpl w:val="A1FA6C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2E0396"/>
    <w:multiLevelType w:val="multilevel"/>
    <w:tmpl w:val="51E64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B296377"/>
    <w:multiLevelType w:val="hybridMultilevel"/>
    <w:tmpl w:val="D1787640"/>
    <w:lvl w:ilvl="0" w:tplc="8EF01228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2E7182"/>
    <w:multiLevelType w:val="multilevel"/>
    <w:tmpl w:val="D58E4F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40F819D6"/>
    <w:multiLevelType w:val="hybridMultilevel"/>
    <w:tmpl w:val="B1A0E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C4BBF"/>
    <w:multiLevelType w:val="multilevel"/>
    <w:tmpl w:val="05920F7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4E775FA7"/>
    <w:multiLevelType w:val="hybridMultilevel"/>
    <w:tmpl w:val="A6AEE73C"/>
    <w:lvl w:ilvl="0" w:tplc="7660B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433B02"/>
    <w:multiLevelType w:val="hybridMultilevel"/>
    <w:tmpl w:val="073A9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F17BE0"/>
    <w:multiLevelType w:val="hybridMultilevel"/>
    <w:tmpl w:val="978A0632"/>
    <w:lvl w:ilvl="0" w:tplc="46405788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D33D71"/>
    <w:multiLevelType w:val="multilevel"/>
    <w:tmpl w:val="31E8DE6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0">
    <w:nsid w:val="57534954"/>
    <w:multiLevelType w:val="hybridMultilevel"/>
    <w:tmpl w:val="DC8459D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1F7C72"/>
    <w:multiLevelType w:val="hybridMultilevel"/>
    <w:tmpl w:val="8EB40AF2"/>
    <w:lvl w:ilvl="0" w:tplc="CEE4C030">
      <w:start w:val="1"/>
      <w:numFmt w:val="bullet"/>
      <w:lvlText w:val="-"/>
      <w:lvlJc w:val="left"/>
      <w:pPr>
        <w:ind w:left="144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4751F77"/>
    <w:multiLevelType w:val="multilevel"/>
    <w:tmpl w:val="DA523224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pStyle w:val="Titre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3">
    <w:nsid w:val="6AC7298A"/>
    <w:multiLevelType w:val="hybridMultilevel"/>
    <w:tmpl w:val="9274DD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175F6"/>
    <w:multiLevelType w:val="hybridMultilevel"/>
    <w:tmpl w:val="5F56DF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E14843"/>
    <w:multiLevelType w:val="hybridMultilevel"/>
    <w:tmpl w:val="F89AF02C"/>
    <w:lvl w:ilvl="0" w:tplc="037ABF56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2"/>
  </w:num>
  <w:num w:numId="4">
    <w:abstractNumId w:val="6"/>
  </w:num>
  <w:num w:numId="5">
    <w:abstractNumId w:val="2"/>
  </w:num>
  <w:num w:numId="6">
    <w:abstractNumId w:val="6"/>
  </w:num>
  <w:num w:numId="7">
    <w:abstractNumId w:val="15"/>
  </w:num>
  <w:num w:numId="8">
    <w:abstractNumId w:val="25"/>
  </w:num>
  <w:num w:numId="9">
    <w:abstractNumId w:val="3"/>
  </w:num>
  <w:num w:numId="10">
    <w:abstractNumId w:val="21"/>
  </w:num>
  <w:num w:numId="11">
    <w:abstractNumId w:val="15"/>
    <w:lvlOverride w:ilvl="0">
      <w:startOverride w:val="2"/>
    </w:lvlOverride>
    <w:lvlOverride w:ilvl="1">
      <w:startOverride w:val="1"/>
    </w:lvlOverride>
  </w:num>
  <w:num w:numId="12">
    <w:abstractNumId w:val="16"/>
  </w:num>
  <w:num w:numId="13">
    <w:abstractNumId w:val="13"/>
  </w:num>
  <w:num w:numId="14">
    <w:abstractNumId w:val="9"/>
  </w:num>
  <w:num w:numId="15">
    <w:abstractNumId w:val="12"/>
  </w:num>
  <w:num w:numId="1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8"/>
  </w:num>
  <w:num w:numId="19">
    <w:abstractNumId w:val="17"/>
  </w:num>
  <w:num w:numId="20">
    <w:abstractNumId w:val="5"/>
  </w:num>
  <w:num w:numId="21">
    <w:abstractNumId w:val="10"/>
  </w:num>
  <w:num w:numId="22">
    <w:abstractNumId w:val="4"/>
  </w:num>
  <w:num w:numId="23">
    <w:abstractNumId w:val="1"/>
  </w:num>
  <w:num w:numId="24">
    <w:abstractNumId w:val="11"/>
  </w:num>
  <w:num w:numId="25">
    <w:abstractNumId w:val="8"/>
  </w:num>
  <w:num w:numId="26">
    <w:abstractNumId w:val="24"/>
  </w:num>
  <w:num w:numId="27">
    <w:abstractNumId w:val="20"/>
  </w:num>
  <w:num w:numId="28">
    <w:abstractNumId w:val="0"/>
  </w:num>
  <w:num w:numId="29">
    <w:abstractNumId w:val="23"/>
  </w:num>
  <w:num w:numId="30">
    <w:abstractNumId w:val="7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9218"/>
    <o:shapelayout v:ext="edit">
      <o:idmap v:ext="edit" data="4"/>
      <o:rules v:ext="edit">
        <o:r id="V:Rule2" type="connector" idref="#Forme automatique 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968A0"/>
    <w:rsid w:val="00012435"/>
    <w:rsid w:val="00013714"/>
    <w:rsid w:val="00026BD6"/>
    <w:rsid w:val="0003322F"/>
    <w:rsid w:val="0004196C"/>
    <w:rsid w:val="00041FCC"/>
    <w:rsid w:val="00042695"/>
    <w:rsid w:val="00046818"/>
    <w:rsid w:val="00055D54"/>
    <w:rsid w:val="000A6BD2"/>
    <w:rsid w:val="000E5E35"/>
    <w:rsid w:val="00100879"/>
    <w:rsid w:val="00111876"/>
    <w:rsid w:val="00125649"/>
    <w:rsid w:val="00166F5E"/>
    <w:rsid w:val="00180381"/>
    <w:rsid w:val="00180DBA"/>
    <w:rsid w:val="00184EBE"/>
    <w:rsid w:val="001B56C8"/>
    <w:rsid w:val="001D1025"/>
    <w:rsid w:val="001E0C48"/>
    <w:rsid w:val="0026540D"/>
    <w:rsid w:val="00270EF9"/>
    <w:rsid w:val="00283CED"/>
    <w:rsid w:val="00286AC3"/>
    <w:rsid w:val="002916AD"/>
    <w:rsid w:val="002A41C5"/>
    <w:rsid w:val="002A70CC"/>
    <w:rsid w:val="002D7D76"/>
    <w:rsid w:val="002E455E"/>
    <w:rsid w:val="002F0BF5"/>
    <w:rsid w:val="003013AE"/>
    <w:rsid w:val="00310016"/>
    <w:rsid w:val="0031479C"/>
    <w:rsid w:val="0034349F"/>
    <w:rsid w:val="003962FD"/>
    <w:rsid w:val="003A0F67"/>
    <w:rsid w:val="003B7C0E"/>
    <w:rsid w:val="003E1D8E"/>
    <w:rsid w:val="00421BBD"/>
    <w:rsid w:val="004406EC"/>
    <w:rsid w:val="00471423"/>
    <w:rsid w:val="004716B7"/>
    <w:rsid w:val="00476631"/>
    <w:rsid w:val="00480085"/>
    <w:rsid w:val="0048053E"/>
    <w:rsid w:val="00486052"/>
    <w:rsid w:val="00493F0A"/>
    <w:rsid w:val="004B1AD1"/>
    <w:rsid w:val="004B3144"/>
    <w:rsid w:val="004D2D15"/>
    <w:rsid w:val="00510CD0"/>
    <w:rsid w:val="0053308C"/>
    <w:rsid w:val="005354B5"/>
    <w:rsid w:val="00545D36"/>
    <w:rsid w:val="00571CE5"/>
    <w:rsid w:val="00583CFD"/>
    <w:rsid w:val="00595A59"/>
    <w:rsid w:val="00596B87"/>
    <w:rsid w:val="005B0F39"/>
    <w:rsid w:val="005D1826"/>
    <w:rsid w:val="005D6D2A"/>
    <w:rsid w:val="005E073B"/>
    <w:rsid w:val="005F0EC1"/>
    <w:rsid w:val="005F6671"/>
    <w:rsid w:val="00677634"/>
    <w:rsid w:val="00684F1C"/>
    <w:rsid w:val="00691A5F"/>
    <w:rsid w:val="00696A23"/>
    <w:rsid w:val="006D78C4"/>
    <w:rsid w:val="006E1F14"/>
    <w:rsid w:val="006F1677"/>
    <w:rsid w:val="0071044F"/>
    <w:rsid w:val="0072739C"/>
    <w:rsid w:val="00730391"/>
    <w:rsid w:val="00734990"/>
    <w:rsid w:val="00757ECA"/>
    <w:rsid w:val="00766846"/>
    <w:rsid w:val="00767CE1"/>
    <w:rsid w:val="00775E49"/>
    <w:rsid w:val="0079018B"/>
    <w:rsid w:val="007968A0"/>
    <w:rsid w:val="007A4209"/>
    <w:rsid w:val="007A533A"/>
    <w:rsid w:val="007B22BF"/>
    <w:rsid w:val="007B7C67"/>
    <w:rsid w:val="007C641C"/>
    <w:rsid w:val="007D3E4F"/>
    <w:rsid w:val="007E02F0"/>
    <w:rsid w:val="007E7E71"/>
    <w:rsid w:val="007F5C85"/>
    <w:rsid w:val="00813AC7"/>
    <w:rsid w:val="00895A53"/>
    <w:rsid w:val="008D7F35"/>
    <w:rsid w:val="00934D1C"/>
    <w:rsid w:val="00947EE4"/>
    <w:rsid w:val="00980290"/>
    <w:rsid w:val="0098322E"/>
    <w:rsid w:val="009914A5"/>
    <w:rsid w:val="00992E0B"/>
    <w:rsid w:val="0099547C"/>
    <w:rsid w:val="009A01F1"/>
    <w:rsid w:val="009B422D"/>
    <w:rsid w:val="009E274F"/>
    <w:rsid w:val="00A062D6"/>
    <w:rsid w:val="00A20716"/>
    <w:rsid w:val="00A40C81"/>
    <w:rsid w:val="00A4132A"/>
    <w:rsid w:val="00A61B03"/>
    <w:rsid w:val="00A62C38"/>
    <w:rsid w:val="00A96B30"/>
    <w:rsid w:val="00A97418"/>
    <w:rsid w:val="00AB3A5E"/>
    <w:rsid w:val="00B05D11"/>
    <w:rsid w:val="00B10259"/>
    <w:rsid w:val="00B115BB"/>
    <w:rsid w:val="00B17DDC"/>
    <w:rsid w:val="00B42437"/>
    <w:rsid w:val="00B51283"/>
    <w:rsid w:val="00B66C68"/>
    <w:rsid w:val="00BC0915"/>
    <w:rsid w:val="00BC76F2"/>
    <w:rsid w:val="00BF029B"/>
    <w:rsid w:val="00C023E9"/>
    <w:rsid w:val="00C072E6"/>
    <w:rsid w:val="00C602D2"/>
    <w:rsid w:val="00C765C5"/>
    <w:rsid w:val="00C82B28"/>
    <w:rsid w:val="00C908E1"/>
    <w:rsid w:val="00CB4618"/>
    <w:rsid w:val="00CD24D9"/>
    <w:rsid w:val="00CD779B"/>
    <w:rsid w:val="00CF66C1"/>
    <w:rsid w:val="00D3592E"/>
    <w:rsid w:val="00D46ADA"/>
    <w:rsid w:val="00D55F56"/>
    <w:rsid w:val="00D618CA"/>
    <w:rsid w:val="00D90DD8"/>
    <w:rsid w:val="00D95695"/>
    <w:rsid w:val="00DB7736"/>
    <w:rsid w:val="00DC38FA"/>
    <w:rsid w:val="00DD195A"/>
    <w:rsid w:val="00DD1F97"/>
    <w:rsid w:val="00DF5DC5"/>
    <w:rsid w:val="00E22E9C"/>
    <w:rsid w:val="00E346CD"/>
    <w:rsid w:val="00E6716B"/>
    <w:rsid w:val="00E72B7D"/>
    <w:rsid w:val="00E77BA7"/>
    <w:rsid w:val="00E83434"/>
    <w:rsid w:val="00EC7836"/>
    <w:rsid w:val="00ED4DAF"/>
    <w:rsid w:val="00ED69AB"/>
    <w:rsid w:val="00EF3A5E"/>
    <w:rsid w:val="00F1208A"/>
    <w:rsid w:val="00F13C3D"/>
    <w:rsid w:val="00F161F0"/>
    <w:rsid w:val="00F37EF3"/>
    <w:rsid w:val="00F42B24"/>
    <w:rsid w:val="00F860F7"/>
    <w:rsid w:val="00F87F7B"/>
    <w:rsid w:val="00F911AC"/>
    <w:rsid w:val="00FB4EC0"/>
    <w:rsid w:val="00FC7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80"/>
        <o:r id="V:Rule6" type="connector" idref="#AutoShape 81"/>
        <o:r id="V:Rule7" type="connector" idref="#AutoShape 79"/>
        <o:r id="V:Rule8" type="connector" idref="#AutoShape 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3A"/>
    <w:rPr>
      <w:color w:val="414751" w:themeColor="text2" w:themeShade="BF"/>
      <w:sz w:val="24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unhideWhenUsed/>
    <w:qFormat/>
    <w:rsid w:val="008D7F35"/>
    <w:pPr>
      <w:numPr>
        <w:numId w:val="17"/>
      </w:numPr>
      <w:spacing w:before="360" w:after="40"/>
      <w:outlineLvl w:val="0"/>
    </w:pPr>
    <w:rPr>
      <w:rFonts w:asciiTheme="majorHAnsi" w:hAnsiTheme="majorHAnsi"/>
      <w:smallCaps/>
      <w:spacing w:val="5"/>
      <w:sz w:val="36"/>
      <w:szCs w:val="32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9B422D"/>
    <w:pPr>
      <w:numPr>
        <w:ilvl w:val="1"/>
      </w:numPr>
      <w:spacing w:after="200"/>
      <w:ind w:left="709"/>
      <w:outlineLvl w:val="1"/>
    </w:pPr>
    <w:rPr>
      <w:sz w:val="32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42437"/>
    <w:pPr>
      <w:numPr>
        <w:ilvl w:val="2"/>
        <w:numId w:val="17"/>
      </w:numPr>
      <w:spacing w:before="200" w:after="100"/>
      <w:ind w:left="851" w:hanging="851"/>
      <w:outlineLvl w:val="2"/>
    </w:pPr>
    <w:rPr>
      <w:rFonts w:asciiTheme="majorHAnsi" w:hAnsiTheme="majorHAnsi"/>
      <w:spacing w:val="5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860F7"/>
    <w:pPr>
      <w:spacing w:after="100"/>
      <w:outlineLvl w:val="3"/>
    </w:pPr>
    <w:rPr>
      <w:rFonts w:asciiTheme="majorHAnsi" w:hAnsiTheme="majorHAnsi"/>
      <w:b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6846"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6846"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6846"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6846"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6846"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7F35"/>
    <w:rPr>
      <w:rFonts w:asciiTheme="majorHAnsi" w:hAnsiTheme="majorHAnsi"/>
      <w:smallCaps/>
      <w:color w:val="414751" w:themeColor="text2" w:themeShade="BF"/>
      <w:spacing w:val="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422D"/>
    <w:rPr>
      <w:rFonts w:asciiTheme="majorHAnsi" w:hAnsiTheme="majorHAnsi"/>
      <w:smallCaps/>
      <w:color w:val="414751" w:themeColor="text2" w:themeShade="BF"/>
      <w:spacing w:val="5"/>
      <w:sz w:val="32"/>
      <w:szCs w:val="28"/>
    </w:rPr>
  </w:style>
  <w:style w:type="paragraph" w:styleId="Titre">
    <w:name w:val="Title"/>
    <w:basedOn w:val="Normal"/>
    <w:link w:val="TitreCar"/>
    <w:uiPriority w:val="10"/>
    <w:qFormat/>
    <w:rsid w:val="00766846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766846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766846"/>
    <w:rPr>
      <w:i/>
      <w:color w:val="575F6D" w:themeColor="text2"/>
      <w:spacing w:val="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66846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6846"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sid w:val="00766846"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rsid w:val="00766846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766846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766846"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76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6846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6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6846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B42437"/>
    <w:rPr>
      <w:rFonts w:asciiTheme="majorHAnsi" w:hAnsiTheme="majorHAnsi"/>
      <w:color w:val="414751" w:themeColor="text2" w:themeShade="BF"/>
      <w:spacing w:val="5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860F7"/>
    <w:rPr>
      <w:rFonts w:asciiTheme="majorHAnsi" w:hAnsiTheme="majorHAnsi"/>
      <w:b/>
      <w:color w:val="414751" w:themeColor="text2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66846"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6846"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766846"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766846"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66846"/>
    <w:rPr>
      <w:rFonts w:cstheme="minorBidi"/>
      <w:b/>
      <w:i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766846"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766846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766846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rsid w:val="00766846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6846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sid w:val="00766846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rsid w:val="00766846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766846"/>
    <w:pPr>
      <w:ind w:left="720"/>
      <w:contextualSpacing/>
    </w:pPr>
  </w:style>
  <w:style w:type="numbering" w:customStyle="1" w:styleId="Listenumrote">
    <w:name w:val="Liste numérotée"/>
    <w:uiPriority w:val="99"/>
    <w:rsid w:val="00766846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sid w:val="00766846"/>
    <w:rPr>
      <w:color w:val="808080"/>
    </w:rPr>
  </w:style>
  <w:style w:type="character" w:styleId="lev">
    <w:name w:val="Strong"/>
    <w:basedOn w:val="Policepardfaut"/>
    <w:uiPriority w:val="22"/>
    <w:qFormat/>
    <w:rsid w:val="00766846"/>
    <w:rPr>
      <w:b/>
      <w:bCs/>
    </w:rPr>
  </w:style>
  <w:style w:type="character" w:styleId="Emphaseple">
    <w:name w:val="Subtle Emphasis"/>
    <w:basedOn w:val="Policepardfaut"/>
    <w:uiPriority w:val="19"/>
    <w:qFormat/>
    <w:rsid w:val="00766846"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766846"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59"/>
    <w:rsid w:val="007668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-Accent11">
    <w:name w:val="Liste claire - Accent 11"/>
    <w:basedOn w:val="TableauNormal"/>
    <w:uiPriority w:val="41"/>
    <w:rsid w:val="00D55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</w:style>
  <w:style w:type="table" w:customStyle="1" w:styleId="Tramemoyenne1-Accent11">
    <w:name w:val="Trame moyenne 1 - Accent 11"/>
    <w:basedOn w:val="TableauNormal"/>
    <w:uiPriority w:val="41"/>
    <w:rsid w:val="00D55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A469" w:themeColor="accent1" w:themeTint="BF"/>
        <w:left w:val="single" w:sz="8" w:space="0" w:color="FEA469" w:themeColor="accent1" w:themeTint="BF"/>
        <w:bottom w:val="single" w:sz="8" w:space="0" w:color="FEA469" w:themeColor="accent1" w:themeTint="BF"/>
        <w:right w:val="single" w:sz="8" w:space="0" w:color="FEA469" w:themeColor="accent1" w:themeTint="BF"/>
        <w:insideH w:val="single" w:sz="8" w:space="0" w:color="FEA46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1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1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sinterligne">
    <w:name w:val="No Spacing"/>
    <w:uiPriority w:val="1"/>
    <w:qFormat/>
    <w:rsid w:val="00595A59"/>
    <w:pPr>
      <w:spacing w:after="0" w:line="240" w:lineRule="auto"/>
    </w:pPr>
    <w:rPr>
      <w:color w:val="414751" w:themeColor="text2" w:themeShade="BF"/>
      <w:sz w:val="24"/>
      <w:szCs w:val="20"/>
    </w:rPr>
  </w:style>
  <w:style w:type="paragraph" w:styleId="NormalWeb">
    <w:name w:val="Normal (Web)"/>
    <w:basedOn w:val="Normal"/>
    <w:uiPriority w:val="99"/>
    <w:unhideWhenUsed/>
    <w:rsid w:val="00D4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1044F"/>
    <w:pPr>
      <w:keepNext/>
      <w:keepLines/>
      <w:numPr>
        <w:numId w:val="0"/>
      </w:numPr>
      <w:spacing w:before="480" w:after="0"/>
      <w:outlineLvl w:val="9"/>
    </w:pPr>
    <w:rPr>
      <w:rFonts w:eastAsiaTheme="majorEastAsia" w:cstheme="majorBidi"/>
      <w:b/>
      <w:bCs/>
      <w:smallCaps w:val="0"/>
      <w:color w:val="E65B01" w:themeColor="accent1" w:themeShade="BF"/>
      <w:spacing w:val="0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1044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71044F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1044F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71044F"/>
    <w:rPr>
      <w:color w:val="D2611C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F42B2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42B24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42B24"/>
    <w:rPr>
      <w:color w:val="414751" w:themeColor="text2" w:themeShade="BF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2B2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42B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3A"/>
    <w:rPr>
      <w:color w:val="414751" w:themeColor="text2" w:themeShade="BF"/>
      <w:sz w:val="24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unhideWhenUsed/>
    <w:qFormat/>
    <w:rsid w:val="000E5E35"/>
    <w:pPr>
      <w:spacing w:before="360" w:after="40"/>
      <w:outlineLvl w:val="0"/>
    </w:pPr>
    <w:rPr>
      <w:rFonts w:asciiTheme="majorHAnsi" w:hAnsiTheme="majorHAnsi"/>
      <w:smallCaps/>
      <w:spacing w:val="5"/>
      <w:sz w:val="36"/>
      <w:szCs w:val="32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0E5E35"/>
    <w:pPr>
      <w:spacing w:after="0"/>
      <w:outlineLvl w:val="1"/>
    </w:pPr>
    <w:rPr>
      <w:sz w:val="32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E5E35"/>
    <w:pPr>
      <w:spacing w:after="0"/>
      <w:outlineLvl w:val="2"/>
    </w:pPr>
    <w:rPr>
      <w:rFonts w:asciiTheme="majorHAnsi" w:hAnsiTheme="majorHAnsi"/>
      <w:spacing w:val="5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0E5E35"/>
    <w:pPr>
      <w:spacing w:after="0"/>
      <w:outlineLvl w:val="3"/>
    </w:pPr>
    <w:rPr>
      <w:rFonts w:asciiTheme="majorHAnsi" w:hAnsiTheme="majorHAnsi"/>
      <w:b/>
      <w:i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533A"/>
    <w:rPr>
      <w:rFonts w:asciiTheme="majorHAnsi" w:hAnsiTheme="majorHAnsi"/>
      <w:smallCaps/>
      <w:color w:val="414751" w:themeColor="text2" w:themeShade="BF"/>
      <w:spacing w:val="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0290"/>
    <w:rPr>
      <w:rFonts w:asciiTheme="majorHAnsi" w:hAnsiTheme="majorHAnsi"/>
      <w:smallCaps/>
      <w:color w:val="414751" w:themeColor="text2" w:themeShade="BF"/>
      <w:spacing w:val="5"/>
      <w:sz w:val="32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80381"/>
    <w:rPr>
      <w:rFonts w:asciiTheme="majorHAnsi" w:hAnsiTheme="majorHAnsi"/>
      <w:color w:val="414751" w:themeColor="text2" w:themeShade="BF"/>
      <w:spacing w:val="5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E5E35"/>
    <w:rPr>
      <w:rFonts w:asciiTheme="majorHAnsi" w:hAnsiTheme="majorHAnsi"/>
      <w:b/>
      <w:i/>
      <w:color w:val="414751" w:themeColor="text2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Emphasepl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41"/>
    <w:rsid w:val="00D55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</w:style>
  <w:style w:type="table" w:styleId="Tramemoyenne1-Accent1">
    <w:name w:val="Medium Shading 1 Accent 1"/>
    <w:basedOn w:val="TableauNormal"/>
    <w:uiPriority w:val="41"/>
    <w:rsid w:val="00D55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A469" w:themeColor="accent1" w:themeTint="BF"/>
        <w:left w:val="single" w:sz="8" w:space="0" w:color="FEA469" w:themeColor="accent1" w:themeTint="BF"/>
        <w:bottom w:val="single" w:sz="8" w:space="0" w:color="FEA469" w:themeColor="accent1" w:themeTint="BF"/>
        <w:right w:val="single" w:sz="8" w:space="0" w:color="FEA469" w:themeColor="accent1" w:themeTint="BF"/>
        <w:insideH w:val="single" w:sz="8" w:space="0" w:color="FEA46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1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1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sinterligne">
    <w:name w:val="No Spacing"/>
    <w:uiPriority w:val="1"/>
    <w:qFormat/>
    <w:rsid w:val="00595A59"/>
    <w:pPr>
      <w:spacing w:after="0" w:line="240" w:lineRule="auto"/>
    </w:pPr>
    <w:rPr>
      <w:color w:val="414751" w:themeColor="text2" w:themeShade="BF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da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2013-12-09T00:00:00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4EB2C-0BE0-4AB1-B999-E300FF82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2300</TotalTime>
  <Pages>9</Pages>
  <Words>1598</Words>
  <Characters>8790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Jungle</vt:lpstr>
      <vt:lpstr/>
    </vt:vector>
  </TitlesOfParts>
  <Company/>
  <LinksUpToDate>false</LinksUpToDate>
  <CharactersWithSpaces>10368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Jungle</dc:title>
  <dc:subject>Spécification fonctionnelles avec UML</dc:subject>
  <dc:creator>Prda</dc:creator>
  <cp:lastModifiedBy>Stagiaire</cp:lastModifiedBy>
  <cp:revision>108</cp:revision>
  <dcterms:created xsi:type="dcterms:W3CDTF">2013-12-09T21:07:00Z</dcterms:created>
  <dcterms:modified xsi:type="dcterms:W3CDTF">2013-12-12T18:59:00Z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